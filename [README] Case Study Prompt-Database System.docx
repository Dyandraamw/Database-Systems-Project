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4479BAD"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F818403" w14:textId="77777777" w:rsidR="003E53CA" w:rsidRDefault="003E53CA" w:rsidP="003E53CA">
            <w:pPr>
              <w:rPr>
                <w:rFonts w:asciiTheme="majorHAnsi" w:eastAsiaTheme="majorEastAsia" w:hAnsiTheme="majorHAnsi" w:cstheme="majorBidi"/>
                <w:b/>
                <w:bCs/>
                <w:iCs/>
              </w:rPr>
            </w:pPr>
            <w:r>
              <w:rPr>
                <w:rFonts w:ascii="Arial Narrow" w:hAnsi="Arial Narrow" w:cs="Tahoma"/>
                <w:sz w:val="36"/>
              </w:rPr>
              <w:t>ISYS6169 | ISYS6169001</w:t>
            </w:r>
          </w:p>
          <w:p w14:paraId="36656A16" w14:textId="4A4D9AD0" w:rsidR="00235C36" w:rsidRPr="00876A58" w:rsidRDefault="00680630"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8B3BA8D" w:rsidR="00F80742" w:rsidRPr="00DF718C" w:rsidRDefault="00680630"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06D4845" w:rsidR="000732DF" w:rsidRPr="0036420F" w:rsidRDefault="009412AF" w:rsidP="000732DF">
            <w:pPr>
              <w:jc w:val="right"/>
              <w:rPr>
                <w:rFonts w:ascii="Arial" w:hAnsi="Arial" w:cs="Arial"/>
                <w:b/>
                <w:sz w:val="20"/>
              </w:rPr>
            </w:pPr>
            <w:r w:rsidRPr="009412AF">
              <w:rPr>
                <w:rFonts w:ascii="Arial" w:hAnsi="Arial" w:cs="Arial"/>
                <w:b/>
                <w:sz w:val="20"/>
              </w:rPr>
              <w:t>O222-ISYS6169-NT08-00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57C9F4" w:rsidR="00535DA7" w:rsidRPr="0068063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80630">
              <w:rPr>
                <w:rFonts w:ascii="Arial" w:hAnsi="Arial" w:cs="Arial"/>
                <w:i/>
                <w:sz w:val="18"/>
                <w:szCs w:val="18"/>
              </w:rPr>
              <w:t>2021</w:t>
            </w:r>
            <w:r w:rsidRPr="008B08C6">
              <w:rPr>
                <w:rFonts w:ascii="Arial" w:hAnsi="Arial" w:cs="Arial"/>
                <w:i/>
                <w:sz w:val="18"/>
                <w:szCs w:val="18"/>
                <w:lang w:val="id-ID"/>
              </w:rPr>
              <w:t>/</w:t>
            </w:r>
            <w:r w:rsidR="00680630">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463AF58"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F4AB1DE" w14:textId="77777777" w:rsidR="00680630" w:rsidRPr="000C3329" w:rsidRDefault="00680630" w:rsidP="00680630">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F963E88" w14:textId="77777777" w:rsidR="00680630" w:rsidRPr="00C424D7" w:rsidRDefault="00680630" w:rsidP="00680630">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01E9B9AE"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7E850C9E" w14:textId="77777777" w:rsidR="00680630" w:rsidRPr="00C424D7" w:rsidRDefault="00680630" w:rsidP="00680630">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51420362"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C88AC6D" w14:textId="77777777" w:rsidR="00680630" w:rsidRPr="00C424D7" w:rsidRDefault="00680630" w:rsidP="00680630">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24BCC08"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0DF2141" w14:textId="77777777" w:rsidR="00680630" w:rsidRPr="00BD0E8D" w:rsidRDefault="00680630" w:rsidP="00680630">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B0B85FE"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42030C6" w14:textId="77777777" w:rsidR="00680630" w:rsidRPr="00BD0E8D" w:rsidRDefault="00680630" w:rsidP="00680630">
      <w:pPr>
        <w:numPr>
          <w:ilvl w:val="2"/>
          <w:numId w:val="11"/>
        </w:numPr>
        <w:tabs>
          <w:tab w:val="clear" w:pos="2160"/>
        </w:tabs>
        <w:spacing w:line="360" w:lineRule="auto"/>
        <w:ind w:left="720"/>
        <w:jc w:val="both"/>
        <w:rPr>
          <w:lang w:val="id-ID"/>
        </w:rPr>
      </w:pPr>
      <w:r w:rsidRPr="00BD0E8D">
        <w:rPr>
          <w:lang w:val="id-ID"/>
        </w:rPr>
        <w:t>Melakukan tindakan kecurangan lainnya,</w:t>
      </w:r>
    </w:p>
    <w:p w14:paraId="31FBEB0E" w14:textId="77777777" w:rsidR="00680630" w:rsidRPr="000C3329" w:rsidRDefault="00680630" w:rsidP="00680630">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28754ABC" w14:textId="77777777" w:rsidR="00680630" w:rsidRPr="00BD0E8D" w:rsidRDefault="00680630" w:rsidP="00680630">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36C0CF30" w14:textId="77777777" w:rsidR="00680630" w:rsidRPr="000C3329" w:rsidRDefault="00680630" w:rsidP="00680630">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1DD92374" w14:textId="77777777" w:rsidR="00680630" w:rsidRPr="00BD0E8D" w:rsidRDefault="00680630" w:rsidP="00680630">
      <w:pPr>
        <w:spacing w:line="360" w:lineRule="auto"/>
        <w:ind w:left="540"/>
        <w:jc w:val="both"/>
        <w:rPr>
          <w:rStyle w:val="longtext"/>
          <w:sz w:val="18"/>
          <w:szCs w:val="18"/>
        </w:rPr>
      </w:pPr>
    </w:p>
    <w:p w14:paraId="2E31E9C4" w14:textId="77777777" w:rsidR="00680630" w:rsidRPr="00BD0E8D" w:rsidRDefault="00680630" w:rsidP="00680630">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BE1C8C3" w14:textId="77777777" w:rsidR="00680630" w:rsidRPr="00E30D48" w:rsidRDefault="00680630" w:rsidP="00680630">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2FDFC266" w14:textId="77777777" w:rsidR="00680630" w:rsidRPr="00BD0E8D" w:rsidRDefault="00680630" w:rsidP="00680630">
      <w:pPr>
        <w:spacing w:line="360" w:lineRule="auto"/>
        <w:ind w:left="360" w:hanging="360"/>
      </w:pPr>
    </w:p>
    <w:p w14:paraId="36318990"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2577303B" w14:textId="77777777" w:rsidR="00680630" w:rsidRPr="00E30D48" w:rsidRDefault="00680630" w:rsidP="00680630">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88215E2" w14:textId="77777777" w:rsidR="00680630" w:rsidRDefault="00680630" w:rsidP="00680630">
      <w:pPr>
        <w:spacing w:line="360" w:lineRule="auto"/>
        <w:jc w:val="both"/>
        <w:rPr>
          <w:rStyle w:val="longtext"/>
          <w:i/>
          <w:sz w:val="18"/>
          <w:szCs w:val="18"/>
        </w:rPr>
      </w:pPr>
    </w:p>
    <w:p w14:paraId="618E5FC2" w14:textId="77777777" w:rsidR="00680630" w:rsidRDefault="00680630" w:rsidP="00680630">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2DFC7B75" w14:textId="77777777" w:rsidR="00680630" w:rsidRPr="007A56E2" w:rsidRDefault="00680630" w:rsidP="00680630">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4A18F326" w14:textId="77777777" w:rsidR="00680630" w:rsidRPr="00B57FC4" w:rsidRDefault="00680630" w:rsidP="00680630">
      <w:pPr>
        <w:spacing w:line="360" w:lineRule="auto"/>
        <w:jc w:val="both"/>
        <w:rPr>
          <w:rStyle w:val="longtext"/>
          <w:i/>
          <w:sz w:val="18"/>
          <w:szCs w:val="18"/>
        </w:rPr>
      </w:pPr>
    </w:p>
    <w:p w14:paraId="3A34C2C2" w14:textId="77777777" w:rsidR="00680630" w:rsidRPr="00BE3C7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5207109" w14:textId="77777777" w:rsidR="00680630" w:rsidRDefault="00680630" w:rsidP="00680630">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680630" w:rsidRPr="002B1798" w14:paraId="246D290E" w14:textId="77777777" w:rsidTr="00C42378">
        <w:tc>
          <w:tcPr>
            <w:tcW w:w="1800" w:type="dxa"/>
            <w:shd w:val="clear" w:color="auto" w:fill="D9D9D9" w:themeFill="background1" w:themeFillShade="D9"/>
          </w:tcPr>
          <w:p w14:paraId="189D109B" w14:textId="77777777" w:rsidR="00680630" w:rsidRPr="002B1798" w:rsidRDefault="00680630" w:rsidP="00C42378">
            <w:pPr>
              <w:jc w:val="center"/>
              <w:rPr>
                <w:b/>
                <w:bCs/>
              </w:rPr>
            </w:pPr>
            <w:r w:rsidRPr="002B1798">
              <w:rPr>
                <w:b/>
                <w:bCs/>
              </w:rPr>
              <w:t>Tugas Mandiri</w:t>
            </w:r>
          </w:p>
          <w:p w14:paraId="5C92D5D6" w14:textId="77777777" w:rsidR="00680630" w:rsidRPr="002B1798" w:rsidRDefault="00680630" w:rsidP="00C42378">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822502E" w14:textId="77777777" w:rsidR="00680630" w:rsidRPr="002B1798" w:rsidRDefault="00680630" w:rsidP="00C42378">
            <w:pPr>
              <w:jc w:val="center"/>
              <w:rPr>
                <w:b/>
                <w:bCs/>
              </w:rPr>
            </w:pPr>
            <w:r w:rsidRPr="002B1798">
              <w:rPr>
                <w:b/>
                <w:bCs/>
              </w:rPr>
              <w:t>Proyek</w:t>
            </w:r>
          </w:p>
          <w:p w14:paraId="276ABB98" w14:textId="77777777" w:rsidR="00680630" w:rsidRPr="002B1798" w:rsidRDefault="00680630" w:rsidP="00C42378">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4AB899D" w14:textId="77777777" w:rsidR="00680630" w:rsidRPr="002B1798" w:rsidRDefault="00680630" w:rsidP="00C42378">
            <w:pPr>
              <w:jc w:val="center"/>
              <w:rPr>
                <w:b/>
                <w:bCs/>
              </w:rPr>
            </w:pPr>
            <w:r w:rsidRPr="002B1798">
              <w:rPr>
                <w:b/>
                <w:bCs/>
              </w:rPr>
              <w:t>UAP</w:t>
            </w:r>
          </w:p>
          <w:p w14:paraId="03CB2C3F" w14:textId="77777777" w:rsidR="00680630" w:rsidRPr="002B1798" w:rsidRDefault="00680630" w:rsidP="00C42378">
            <w:pPr>
              <w:jc w:val="center"/>
              <w:rPr>
                <w:bCs/>
                <w:i/>
                <w:sz w:val="18"/>
                <w:szCs w:val="18"/>
              </w:rPr>
            </w:pPr>
            <w:r w:rsidRPr="002B1798">
              <w:rPr>
                <w:bCs/>
                <w:i/>
                <w:sz w:val="18"/>
                <w:szCs w:val="18"/>
              </w:rPr>
              <w:t>Final Exam</w:t>
            </w:r>
          </w:p>
        </w:tc>
      </w:tr>
      <w:tr w:rsidR="00680630" w14:paraId="3872BC6E" w14:textId="77777777" w:rsidTr="00C42378">
        <w:trPr>
          <w:trHeight w:val="422"/>
        </w:trPr>
        <w:tc>
          <w:tcPr>
            <w:tcW w:w="1800" w:type="dxa"/>
            <w:vAlign w:val="center"/>
          </w:tcPr>
          <w:p w14:paraId="0ACCD275" w14:textId="41D1C270" w:rsidR="00680630" w:rsidRPr="007D1546" w:rsidRDefault="007D1546" w:rsidP="00C42378">
            <w:pPr>
              <w:jc w:val="center"/>
              <w:rPr>
                <w:bCs/>
              </w:rPr>
            </w:pPr>
            <w:r w:rsidRPr="007D1546">
              <w:rPr>
                <w:bCs/>
              </w:rPr>
              <w:t>30</w:t>
            </w:r>
            <w:r w:rsidR="00680630" w:rsidRPr="007D1546">
              <w:rPr>
                <w:bCs/>
              </w:rPr>
              <w:t>%</w:t>
            </w:r>
          </w:p>
        </w:tc>
        <w:tc>
          <w:tcPr>
            <w:tcW w:w="1800" w:type="dxa"/>
            <w:vAlign w:val="center"/>
          </w:tcPr>
          <w:p w14:paraId="6EB29A35" w14:textId="202A57C1" w:rsidR="00680630" w:rsidRPr="007D1546" w:rsidRDefault="007D1546" w:rsidP="00C42378">
            <w:pPr>
              <w:jc w:val="center"/>
              <w:rPr>
                <w:bCs/>
              </w:rPr>
            </w:pPr>
            <w:r w:rsidRPr="007D1546">
              <w:rPr>
                <w:bCs/>
              </w:rPr>
              <w:t>3</w:t>
            </w:r>
            <w:r w:rsidR="00680630" w:rsidRPr="007D1546">
              <w:rPr>
                <w:bCs/>
              </w:rPr>
              <w:t>0%</w:t>
            </w:r>
          </w:p>
        </w:tc>
        <w:tc>
          <w:tcPr>
            <w:tcW w:w="1800" w:type="dxa"/>
            <w:vAlign w:val="center"/>
          </w:tcPr>
          <w:p w14:paraId="54D2DCF0" w14:textId="633D18F4" w:rsidR="00680630" w:rsidRPr="007D1546" w:rsidRDefault="007D1546" w:rsidP="00C42378">
            <w:pPr>
              <w:jc w:val="center"/>
              <w:rPr>
                <w:bCs/>
              </w:rPr>
            </w:pPr>
            <w:r w:rsidRPr="007D1546">
              <w:rPr>
                <w:bCs/>
              </w:rPr>
              <w:t>40%</w:t>
            </w:r>
          </w:p>
        </w:tc>
      </w:tr>
    </w:tbl>
    <w:p w14:paraId="24B38840" w14:textId="77777777" w:rsidR="00680630" w:rsidRDefault="00680630" w:rsidP="00680630">
      <w:pPr>
        <w:spacing w:after="200" w:line="276" w:lineRule="auto"/>
        <w:rPr>
          <w:lang w:val="id-ID"/>
        </w:rPr>
      </w:pPr>
      <w:r>
        <w:rPr>
          <w:lang w:val="id-ID"/>
        </w:rPr>
        <w:br w:type="page"/>
      </w:r>
    </w:p>
    <w:p w14:paraId="167ED33F" w14:textId="77777777" w:rsidR="00680630" w:rsidRPr="0057123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 xml:space="preserve">Software yang digunakan </w:t>
      </w:r>
      <w:r>
        <w:t xml:space="preserve">pada matakuliah ini adalah sebagai berikut: </w:t>
      </w:r>
    </w:p>
    <w:p w14:paraId="1A7AE31E" w14:textId="77777777" w:rsidR="00680630" w:rsidRDefault="00680630" w:rsidP="00680630">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680630" w14:paraId="589A2CD8" w14:textId="77777777" w:rsidTr="00C42378">
        <w:trPr>
          <w:trHeight w:val="504"/>
        </w:trPr>
        <w:tc>
          <w:tcPr>
            <w:tcW w:w="4410" w:type="dxa"/>
            <w:shd w:val="clear" w:color="auto" w:fill="D9D9D9" w:themeFill="background1" w:themeFillShade="D9"/>
          </w:tcPr>
          <w:p w14:paraId="7767B775" w14:textId="77777777" w:rsidR="00680630" w:rsidRPr="007E1E52" w:rsidRDefault="00680630" w:rsidP="00C42378">
            <w:pPr>
              <w:jc w:val="center"/>
              <w:rPr>
                <w:b/>
                <w:bCs/>
                <w:szCs w:val="18"/>
              </w:rPr>
            </w:pPr>
            <w:r w:rsidRPr="007E1E52">
              <w:rPr>
                <w:b/>
                <w:bCs/>
                <w:szCs w:val="18"/>
              </w:rPr>
              <w:t>Software</w:t>
            </w:r>
          </w:p>
          <w:p w14:paraId="60F6013B" w14:textId="77777777" w:rsidR="00680630" w:rsidRPr="00290165" w:rsidRDefault="00680630" w:rsidP="00C42378">
            <w:pPr>
              <w:jc w:val="center"/>
              <w:rPr>
                <w:bCs/>
                <w:i/>
                <w:sz w:val="18"/>
                <w:szCs w:val="18"/>
                <w:highlight w:val="yellow"/>
              </w:rPr>
            </w:pPr>
            <w:r w:rsidRPr="007E1E52">
              <w:rPr>
                <w:bCs/>
                <w:i/>
                <w:sz w:val="18"/>
                <w:szCs w:val="18"/>
              </w:rPr>
              <w:t>Software</w:t>
            </w:r>
          </w:p>
        </w:tc>
      </w:tr>
      <w:tr w:rsidR="00680630" w14:paraId="7DEF5E65" w14:textId="77777777" w:rsidTr="00C42378">
        <w:trPr>
          <w:trHeight w:val="773"/>
        </w:trPr>
        <w:tc>
          <w:tcPr>
            <w:tcW w:w="4410" w:type="dxa"/>
            <w:vAlign w:val="center"/>
          </w:tcPr>
          <w:p w14:paraId="2D3A38DB" w14:textId="77777777" w:rsidR="007D1546" w:rsidRPr="007D1546" w:rsidRDefault="007D1546" w:rsidP="007D1546">
            <w:r w:rsidRPr="007D1546">
              <w:t>SQL Server Management Studio 18.5.1</w:t>
            </w:r>
          </w:p>
          <w:p w14:paraId="2DA3FB75" w14:textId="77777777" w:rsidR="007D1546" w:rsidRPr="007D1546" w:rsidRDefault="007D1546" w:rsidP="007D1546">
            <w:r w:rsidRPr="007D1546">
              <w:t>SQL Server Developer 2019</w:t>
            </w:r>
          </w:p>
          <w:p w14:paraId="06F27F70" w14:textId="77777777" w:rsidR="007D1546" w:rsidRPr="007D1546" w:rsidRDefault="007D1546" w:rsidP="007D1546">
            <w:r w:rsidRPr="007D1546">
              <w:t>Microsoft Office 365</w:t>
            </w:r>
          </w:p>
          <w:p w14:paraId="39A805B2" w14:textId="200FAD8D" w:rsidR="00680630" w:rsidRPr="007D1546" w:rsidRDefault="007D1546" w:rsidP="007D1546">
            <w:pPr>
              <w:rPr>
                <w:bCs/>
                <w:highlight w:val="yellow"/>
              </w:rPr>
            </w:pPr>
            <w:r w:rsidRPr="00EF4800">
              <w:t>Visual Paradigm Community Edition 16.1</w:t>
            </w:r>
          </w:p>
        </w:tc>
      </w:tr>
    </w:tbl>
    <w:p w14:paraId="630535A3" w14:textId="77777777" w:rsidR="00680630" w:rsidRDefault="00680630" w:rsidP="00680630">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59E78C40" w14:textId="77777777" w:rsidR="00680630" w:rsidRDefault="00680630" w:rsidP="00680630">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844" w:type="dxa"/>
        <w:tblInd w:w="468" w:type="dxa"/>
        <w:tblLook w:val="04A0" w:firstRow="1" w:lastRow="0" w:firstColumn="1" w:lastColumn="0" w:noHBand="0" w:noVBand="1"/>
      </w:tblPr>
      <w:tblGrid>
        <w:gridCol w:w="3280"/>
        <w:gridCol w:w="3281"/>
        <w:gridCol w:w="3283"/>
      </w:tblGrid>
      <w:tr w:rsidR="00680630" w14:paraId="4BA1C615" w14:textId="77777777" w:rsidTr="00C42378">
        <w:trPr>
          <w:trHeight w:val="504"/>
        </w:trPr>
        <w:tc>
          <w:tcPr>
            <w:tcW w:w="3280" w:type="dxa"/>
            <w:shd w:val="clear" w:color="auto" w:fill="D9D9D9" w:themeFill="background1" w:themeFillShade="D9"/>
            <w:vAlign w:val="center"/>
          </w:tcPr>
          <w:p w14:paraId="22FC4B85" w14:textId="77777777" w:rsidR="00680630" w:rsidRPr="007E1E52" w:rsidRDefault="00680630" w:rsidP="00C42378">
            <w:pPr>
              <w:jc w:val="center"/>
              <w:rPr>
                <w:b/>
                <w:bCs/>
                <w:szCs w:val="18"/>
              </w:rPr>
            </w:pPr>
            <w:r w:rsidRPr="007E1E52">
              <w:rPr>
                <w:b/>
                <w:bCs/>
                <w:szCs w:val="18"/>
              </w:rPr>
              <w:t>Tugas Mandiri</w:t>
            </w:r>
          </w:p>
          <w:p w14:paraId="43E9DFBE" w14:textId="77777777" w:rsidR="00680630" w:rsidRPr="007E1E52" w:rsidRDefault="00680630" w:rsidP="00C42378">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7E395F3A" w14:textId="77777777" w:rsidR="00680630" w:rsidRPr="007E1E52" w:rsidRDefault="00680630" w:rsidP="00C42378">
            <w:pPr>
              <w:jc w:val="center"/>
              <w:rPr>
                <w:b/>
                <w:bCs/>
                <w:szCs w:val="18"/>
              </w:rPr>
            </w:pPr>
            <w:r w:rsidRPr="007E1E52">
              <w:rPr>
                <w:b/>
                <w:bCs/>
                <w:szCs w:val="18"/>
              </w:rPr>
              <w:t>Proyek</w:t>
            </w:r>
          </w:p>
          <w:p w14:paraId="7A0720CA" w14:textId="77777777" w:rsidR="00680630" w:rsidRPr="007E1E52" w:rsidRDefault="00680630" w:rsidP="00C42378">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7E81D4CC" w14:textId="77777777" w:rsidR="00680630" w:rsidRPr="002B1798" w:rsidRDefault="00680630" w:rsidP="00C42378">
            <w:pPr>
              <w:jc w:val="center"/>
              <w:rPr>
                <w:b/>
                <w:bCs/>
              </w:rPr>
            </w:pPr>
            <w:r w:rsidRPr="002B1798">
              <w:rPr>
                <w:b/>
                <w:bCs/>
              </w:rPr>
              <w:t>UAP</w:t>
            </w:r>
          </w:p>
          <w:p w14:paraId="55CD9A35" w14:textId="77777777" w:rsidR="00680630" w:rsidRPr="007E1E52" w:rsidRDefault="00680630" w:rsidP="00C42378">
            <w:pPr>
              <w:jc w:val="center"/>
              <w:rPr>
                <w:b/>
                <w:bCs/>
                <w:szCs w:val="18"/>
              </w:rPr>
            </w:pPr>
            <w:r w:rsidRPr="002B1798">
              <w:rPr>
                <w:bCs/>
                <w:i/>
                <w:sz w:val="18"/>
                <w:szCs w:val="18"/>
              </w:rPr>
              <w:t>Final Exam</w:t>
            </w:r>
          </w:p>
        </w:tc>
      </w:tr>
      <w:tr w:rsidR="00680630" w14:paraId="7CD94B91" w14:textId="77777777" w:rsidTr="00C42378">
        <w:trPr>
          <w:trHeight w:val="620"/>
        </w:trPr>
        <w:tc>
          <w:tcPr>
            <w:tcW w:w="3280" w:type="dxa"/>
            <w:vAlign w:val="center"/>
          </w:tcPr>
          <w:p w14:paraId="183903E0" w14:textId="62D5CD9A" w:rsidR="00680630" w:rsidRPr="007E1E52" w:rsidRDefault="007D1546" w:rsidP="00C42378">
            <w:pPr>
              <w:rPr>
                <w:bCs/>
              </w:rPr>
            </w:pPr>
            <w:r>
              <w:rPr>
                <w:bCs/>
              </w:rPr>
              <w:t>SQL</w:t>
            </w:r>
          </w:p>
        </w:tc>
        <w:tc>
          <w:tcPr>
            <w:tcW w:w="3281" w:type="dxa"/>
            <w:vAlign w:val="center"/>
          </w:tcPr>
          <w:p w14:paraId="5E565F98" w14:textId="57013F1C" w:rsidR="00680630" w:rsidRPr="007E1E52" w:rsidRDefault="007D1546" w:rsidP="00C42378">
            <w:pPr>
              <w:rPr>
                <w:bCs/>
              </w:rPr>
            </w:pPr>
            <w:r w:rsidRPr="00EF4800">
              <w:rPr>
                <w:color w:val="000000"/>
                <w:sz w:val="22"/>
                <w:szCs w:val="22"/>
                <w:lang w:eastAsia="en-ID"/>
              </w:rPr>
              <w:t>SQL, VPP, Image Files (JPG / PNG)</w:t>
            </w:r>
          </w:p>
        </w:tc>
        <w:tc>
          <w:tcPr>
            <w:tcW w:w="3283" w:type="dxa"/>
            <w:vAlign w:val="center"/>
          </w:tcPr>
          <w:p w14:paraId="329E4567" w14:textId="0E5AB3D7" w:rsidR="00680630" w:rsidRPr="007E1E52" w:rsidRDefault="007D1546" w:rsidP="00C42378">
            <w:pPr>
              <w:rPr>
                <w:bCs/>
              </w:rPr>
            </w:pPr>
            <w:r>
              <w:rPr>
                <w:bCs/>
              </w:rPr>
              <w:t>SQL</w:t>
            </w:r>
          </w:p>
        </w:tc>
      </w:tr>
    </w:tbl>
    <w:p w14:paraId="373500FF" w14:textId="77777777" w:rsidR="00680630" w:rsidRPr="00B5625A" w:rsidRDefault="00680630" w:rsidP="00680630">
      <w:pPr>
        <w:ind w:firstLine="360"/>
        <w:rPr>
          <w:lang w:val="id-ID"/>
        </w:rPr>
      </w:pPr>
    </w:p>
    <w:p w14:paraId="07741247" w14:textId="77777777" w:rsidR="00680630" w:rsidRPr="00B5625A" w:rsidRDefault="00680630" w:rsidP="00680630">
      <w:pPr>
        <w:pStyle w:val="Heading2"/>
        <w:spacing w:before="0"/>
        <w:rPr>
          <w:rFonts w:ascii="Times New Roman" w:hAnsi="Times New Roman" w:cs="Times New Roman"/>
          <w:color w:val="auto"/>
          <w:sz w:val="24"/>
          <w:szCs w:val="24"/>
          <w:lang w:val="id-ID"/>
        </w:rPr>
      </w:pPr>
    </w:p>
    <w:p w14:paraId="0AEDE6E4" w14:textId="77777777" w:rsidR="00680630" w:rsidRPr="001D3FF2" w:rsidRDefault="00680630" w:rsidP="00680630">
      <w:pPr>
        <w:spacing w:after="200" w:line="276" w:lineRule="auto"/>
        <w:rPr>
          <w:rFonts w:eastAsiaTheme="majorEastAsia"/>
          <w:b/>
          <w:bCs/>
          <w:lang w:val="id-ID"/>
        </w:rPr>
      </w:pPr>
    </w:p>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9F1C702" w14:textId="77777777" w:rsidR="009412AF" w:rsidRPr="009412AF" w:rsidRDefault="009412AF" w:rsidP="009412AF">
      <w:pPr>
        <w:spacing w:line="360" w:lineRule="auto"/>
        <w:jc w:val="center"/>
        <w:rPr>
          <w:b/>
        </w:rPr>
      </w:pPr>
      <w:r w:rsidRPr="009412AF">
        <w:rPr>
          <w:b/>
        </w:rPr>
        <w:t>Bluejack Library</w:t>
      </w:r>
    </w:p>
    <w:p w14:paraId="6B6C66D9" w14:textId="77777777" w:rsidR="009412AF" w:rsidRPr="009412AF" w:rsidRDefault="009412AF" w:rsidP="009412AF">
      <w:pPr>
        <w:spacing w:line="360" w:lineRule="auto"/>
        <w:jc w:val="center"/>
        <w:rPr>
          <w:b/>
        </w:rPr>
      </w:pPr>
    </w:p>
    <w:p w14:paraId="38B28BD8" w14:textId="77777777" w:rsidR="009412AF" w:rsidRPr="009412AF" w:rsidRDefault="009412AF" w:rsidP="009412AF">
      <w:pPr>
        <w:spacing w:line="360" w:lineRule="auto"/>
        <w:jc w:val="both"/>
      </w:pPr>
      <w:r w:rsidRPr="009412AF">
        <w:rPr>
          <w:b/>
        </w:rPr>
        <w:tab/>
        <w:t xml:space="preserve">Bluejack Library </w:t>
      </w:r>
      <w:r w:rsidRPr="009412AF">
        <w:t xml:space="preserve">is an official library of Bluejack University which provides a lot of book choices for its student to borrow. </w:t>
      </w:r>
    </w:p>
    <w:p w14:paraId="34AB9E6F" w14:textId="77777777" w:rsidR="009412AF" w:rsidRPr="009412AF" w:rsidRDefault="009412AF" w:rsidP="009412AF">
      <w:pPr>
        <w:spacing w:line="360" w:lineRule="auto"/>
        <w:jc w:val="both"/>
      </w:pPr>
      <w:r w:rsidRPr="009412AF">
        <w:tab/>
        <w:t xml:space="preserve">Every </w:t>
      </w:r>
      <w:r w:rsidRPr="009412AF">
        <w:rPr>
          <w:b/>
          <w:bCs/>
        </w:rPr>
        <w:t>staff</w:t>
      </w:r>
      <w:r w:rsidRPr="009412AF">
        <w:t xml:space="preserve"> registered in Bluejack Library can </w:t>
      </w:r>
      <w:r w:rsidRPr="009412AF">
        <w:rPr>
          <w:b/>
          <w:bCs/>
        </w:rPr>
        <w:t xml:space="preserve">handle borrow transaction </w:t>
      </w:r>
      <w:r w:rsidRPr="009412AF">
        <w:t>from</w:t>
      </w:r>
      <w:r w:rsidRPr="009412AF">
        <w:rPr>
          <w:b/>
          <w:bCs/>
        </w:rPr>
        <w:t xml:space="preserve"> student </w:t>
      </w:r>
      <w:r w:rsidRPr="009412AF">
        <w:t>and</w:t>
      </w:r>
      <w:r w:rsidRPr="009412AF">
        <w:rPr>
          <w:b/>
          <w:bCs/>
        </w:rPr>
        <w:t xml:space="preserve"> </w:t>
      </w:r>
      <w:r w:rsidRPr="009412AF">
        <w:t>also</w:t>
      </w:r>
      <w:r w:rsidRPr="009412AF">
        <w:rPr>
          <w:b/>
          <w:bCs/>
        </w:rPr>
        <w:t xml:space="preserve"> receive book(s) donation </w:t>
      </w:r>
      <w:r w:rsidRPr="009412AF">
        <w:t>from</w:t>
      </w:r>
      <w:r w:rsidRPr="009412AF">
        <w:rPr>
          <w:b/>
          <w:bCs/>
        </w:rPr>
        <w:t xml:space="preserve"> donator</w:t>
      </w:r>
      <w:r w:rsidRPr="009412AF">
        <w:t xml:space="preserve">. Every staff must have the following data to register: </w:t>
      </w:r>
    </w:p>
    <w:p w14:paraId="36E9CE4F" w14:textId="77777777" w:rsidR="009412AF" w:rsidRPr="009412AF" w:rsidRDefault="009412AF" w:rsidP="009412AF">
      <w:pPr>
        <w:numPr>
          <w:ilvl w:val="0"/>
          <w:numId w:val="17"/>
        </w:numPr>
        <w:spacing w:line="360" w:lineRule="auto"/>
        <w:contextualSpacing/>
        <w:jc w:val="both"/>
      </w:pPr>
      <w:r w:rsidRPr="009412AF">
        <w:t>Every staff registered must have a personal information like name, gender, address, phone and salary. Every staff has an identification number with the following format:</w:t>
      </w:r>
    </w:p>
    <w:p w14:paraId="429C7934"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78C4957F" wp14:editId="28A816C2">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E9498B2" w14:textId="77777777" w:rsidR="009412AF" w:rsidRDefault="009412AF" w:rsidP="009412AF">
                            <w:pPr>
                              <w:jc w:val="center"/>
                            </w:pPr>
                            <w:r>
                              <w:t>“SFXXX”</w:t>
                            </w:r>
                          </w:p>
                          <w:p w14:paraId="55B2E491"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78C4957F"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fS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9dXi9fkkuSbzSezxTylEPnptUMf3iloWDwUHGmoCV0cHnyI1Yj8FBKTeTC63GhjkoG7&#10;7dogOwgSwCatAf2nMGNZW/Cb+XTeE/BXiHFaf4JodCAlG90UfHEOEnmk7a0tk86C0KY/U8nGDjxG&#10;6noSQ7ftKDDyuYXySIwi9IqlH0aHGvAHZy2pteD++16g4sy8tzSVm8lsFuWdjNn8ekoGXnq2lx5h&#10;JUEVPHDWH9eh/xJ7h3pXU6aTDu5okhudSH6uaqibFJm4H35PlPylnaKe//jqC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v&#10;GQfSFQIAACsEAAAOAAAAAAAAAAAAAAAAAC4CAABkcnMvZTJvRG9jLnhtbFBLAQItABQABgAIAAAA&#10;IQBKFBAm3AAAAAUBAAAPAAAAAAAAAAAAAAAAAG8EAABkcnMvZG93bnJldi54bWxQSwUGAAAAAAQA&#10;BADzAAAAeAUAAAAA&#10;">
                <v:textbox style="mso-fit-shape-to-text:t">
                  <w:txbxContent>
                    <w:p w14:paraId="6E9498B2" w14:textId="77777777" w:rsidR="009412AF" w:rsidRDefault="009412AF" w:rsidP="009412AF">
                      <w:pPr>
                        <w:jc w:val="center"/>
                      </w:pPr>
                      <w:r>
                        <w:t>“SFXXX”</w:t>
                      </w:r>
                    </w:p>
                    <w:p w14:paraId="55B2E491" w14:textId="77777777" w:rsidR="009412AF" w:rsidRDefault="009412AF" w:rsidP="009412AF">
                      <w:pPr>
                        <w:jc w:val="center"/>
                      </w:pPr>
                      <w:r>
                        <w:t>X =&gt; number between 0 – 9</w:t>
                      </w:r>
                    </w:p>
                  </w:txbxContent>
                </v:textbox>
                <w10:anchorlock/>
              </v:shape>
            </w:pict>
          </mc:Fallback>
        </mc:AlternateContent>
      </w:r>
    </w:p>
    <w:p w14:paraId="07E284D4" w14:textId="77777777" w:rsidR="009412AF" w:rsidRPr="009412AF" w:rsidRDefault="009412AF" w:rsidP="009412AF">
      <w:pPr>
        <w:numPr>
          <w:ilvl w:val="0"/>
          <w:numId w:val="17"/>
        </w:numPr>
        <w:spacing w:line="360" w:lineRule="auto"/>
        <w:contextualSpacing/>
        <w:jc w:val="both"/>
      </w:pPr>
      <w:r w:rsidRPr="009412AF">
        <w:t xml:space="preserve">Student can borrow book(s) from staff. </w:t>
      </w:r>
    </w:p>
    <w:p w14:paraId="180E70B1" w14:textId="77777777" w:rsidR="009412AF" w:rsidRPr="009412AF" w:rsidRDefault="009412AF" w:rsidP="009412AF">
      <w:pPr>
        <w:numPr>
          <w:ilvl w:val="0"/>
          <w:numId w:val="17"/>
        </w:numPr>
        <w:spacing w:line="360" w:lineRule="auto"/>
        <w:contextualSpacing/>
        <w:jc w:val="both"/>
      </w:pPr>
      <w:r w:rsidRPr="009412AF">
        <w:t xml:space="preserve">Every </w:t>
      </w:r>
      <w:r w:rsidRPr="009412AF">
        <w:rPr>
          <w:b/>
        </w:rPr>
        <w:t>borrow transaction</w:t>
      </w:r>
      <w:r w:rsidRPr="009412AF">
        <w:t xml:space="preserve"> made with the staff have all the information about student, staff, borrow date, return date, and information about borrowed book(s). To increase flexibility, each borrow transaction might consists of </w:t>
      </w:r>
      <w:r w:rsidRPr="009412AF">
        <w:rPr>
          <w:b/>
          <w:bCs/>
        </w:rPr>
        <w:t>different type of books</w:t>
      </w:r>
      <w:r w:rsidRPr="009412AF">
        <w:t xml:space="preserve"> with </w:t>
      </w:r>
      <w:r w:rsidRPr="009412AF">
        <w:rPr>
          <w:b/>
          <w:bCs/>
        </w:rPr>
        <w:t>different return date</w:t>
      </w:r>
      <w:r w:rsidRPr="009412AF">
        <w:t xml:space="preserve">. However, student can only borrow </w:t>
      </w:r>
      <w:r w:rsidRPr="009412AF">
        <w:rPr>
          <w:b/>
          <w:bCs/>
        </w:rPr>
        <w:t>one</w:t>
      </w:r>
      <w:r w:rsidRPr="009412AF">
        <w:t xml:space="preserve"> book of </w:t>
      </w:r>
      <w:r w:rsidRPr="009412AF">
        <w:rPr>
          <w:b/>
          <w:bCs/>
        </w:rPr>
        <w:t>each kind</w:t>
      </w:r>
      <w:r w:rsidRPr="009412AF">
        <w:t xml:space="preserve"> in </w:t>
      </w:r>
      <w:r w:rsidRPr="009412AF">
        <w:rPr>
          <w:b/>
          <w:bCs/>
        </w:rPr>
        <w:t xml:space="preserve">a </w:t>
      </w:r>
      <w:r w:rsidRPr="009412AF">
        <w:rPr>
          <w:b/>
          <w:bCs/>
        </w:rPr>
        <w:lastRenderedPageBreak/>
        <w:t>single transaction</w:t>
      </w:r>
      <w:r w:rsidRPr="009412AF">
        <w:t xml:space="preserve">. Every </w:t>
      </w:r>
      <w:r w:rsidRPr="009412AF">
        <w:rPr>
          <w:b/>
        </w:rPr>
        <w:t>borrow transaction</w:t>
      </w:r>
      <w:r w:rsidRPr="009412AF">
        <w:t xml:space="preserve"> has an identification number with the following format:</w:t>
      </w:r>
    </w:p>
    <w:p w14:paraId="7D05E833"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537DE06D" wp14:editId="1F17882C">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0CD5D7D" w14:textId="77777777" w:rsidR="009412AF" w:rsidRDefault="009412AF" w:rsidP="009412AF">
                            <w:pPr>
                              <w:jc w:val="center"/>
                            </w:pPr>
                            <w:r>
                              <w:t>“BTXXX”</w:t>
                            </w:r>
                          </w:p>
                          <w:p w14:paraId="31884D04"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37DE06D"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THGA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">
                <v:textbox style="mso-fit-shape-to-text:t">
                  <w:txbxContent>
                    <w:p w14:paraId="10CD5D7D" w14:textId="77777777" w:rsidR="009412AF" w:rsidRDefault="009412AF" w:rsidP="009412AF">
                      <w:pPr>
                        <w:jc w:val="center"/>
                      </w:pPr>
                      <w:r>
                        <w:t>“BTXXX”</w:t>
                      </w:r>
                    </w:p>
                    <w:p w14:paraId="31884D04" w14:textId="77777777" w:rsidR="009412AF" w:rsidRDefault="009412AF" w:rsidP="009412AF">
                      <w:pPr>
                        <w:jc w:val="center"/>
                      </w:pPr>
                      <w:r>
                        <w:t>X =&gt; number between 0 – 9</w:t>
                      </w:r>
                    </w:p>
                  </w:txbxContent>
                </v:textbox>
                <w10:anchorlock/>
              </v:shape>
            </w:pict>
          </mc:Fallback>
        </mc:AlternateContent>
      </w:r>
    </w:p>
    <w:p w14:paraId="66A9EBAE" w14:textId="77777777" w:rsidR="009412AF" w:rsidRPr="009412AF" w:rsidRDefault="009412AF" w:rsidP="009412AF">
      <w:pPr>
        <w:numPr>
          <w:ilvl w:val="0"/>
          <w:numId w:val="17"/>
        </w:numPr>
        <w:spacing w:line="360" w:lineRule="auto"/>
        <w:contextualSpacing/>
        <w:jc w:val="both"/>
      </w:pPr>
      <w:r w:rsidRPr="009412AF">
        <w:t>Staff can also receive book donation from donator who wants to donate book(s) to Bluejack Library.</w:t>
      </w:r>
    </w:p>
    <w:p w14:paraId="1FC3557E" w14:textId="77777777" w:rsidR="009412AF" w:rsidRPr="009412AF" w:rsidRDefault="009412AF" w:rsidP="009412AF">
      <w:pPr>
        <w:numPr>
          <w:ilvl w:val="0"/>
          <w:numId w:val="17"/>
        </w:numPr>
        <w:spacing w:line="360" w:lineRule="auto"/>
        <w:contextualSpacing/>
        <w:jc w:val="both"/>
      </w:pPr>
      <w:r w:rsidRPr="009412AF">
        <w:t xml:space="preserve">Every </w:t>
      </w:r>
      <w:r w:rsidRPr="009412AF">
        <w:rPr>
          <w:b/>
        </w:rPr>
        <w:t>donation transaction</w:t>
      </w:r>
      <w:r w:rsidRPr="009412AF">
        <w:t xml:space="preserve"> made by the donator have all the information about staff, donator, transaction date, donated book, and its quantity. Every </w:t>
      </w:r>
      <w:r w:rsidRPr="009412AF">
        <w:rPr>
          <w:b/>
        </w:rPr>
        <w:t>donation transaction</w:t>
      </w:r>
      <w:r w:rsidRPr="009412AF">
        <w:t xml:space="preserve"> has an identification number with the following format:</w:t>
      </w:r>
    </w:p>
    <w:p w14:paraId="23B3901A"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64CFB9E7" wp14:editId="101BBC6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5F8AA45" w14:textId="77777777" w:rsidR="009412AF" w:rsidRDefault="009412AF" w:rsidP="009412AF">
                            <w:pPr>
                              <w:jc w:val="center"/>
                            </w:pPr>
                            <w:r>
                              <w:t>“DTXXX”</w:t>
                            </w:r>
                          </w:p>
                          <w:p w14:paraId="0FA90438"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4CFB9E7"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p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xm2ikaAgAAMgQAAA4AAAAAAAAAAAAAAAAALgIAAGRycy9lMm9Eb2MueG1sUEsBAi0AFAAG&#10;AAgAAAAhAEoUECbcAAAABQEAAA8AAAAAAAAAAAAAAAAAdAQAAGRycy9kb3ducmV2LnhtbFBLBQYA&#10;AAAABAAEAPMAAAB9BQAAAAA=&#10;">
                <v:textbox style="mso-fit-shape-to-text:t">
                  <w:txbxContent>
                    <w:p w14:paraId="65F8AA45" w14:textId="77777777" w:rsidR="009412AF" w:rsidRDefault="009412AF" w:rsidP="009412AF">
                      <w:pPr>
                        <w:jc w:val="center"/>
                      </w:pPr>
                      <w:r>
                        <w:t>“DTXXX”</w:t>
                      </w:r>
                    </w:p>
                    <w:p w14:paraId="0FA90438" w14:textId="77777777" w:rsidR="009412AF" w:rsidRDefault="009412AF" w:rsidP="009412AF">
                      <w:pPr>
                        <w:jc w:val="center"/>
                      </w:pPr>
                      <w:r>
                        <w:t>X =&gt; number between 0 – 9</w:t>
                      </w:r>
                    </w:p>
                  </w:txbxContent>
                </v:textbox>
                <w10:anchorlock/>
              </v:shape>
            </w:pict>
          </mc:Fallback>
        </mc:AlternateContent>
      </w:r>
      <w:r w:rsidRPr="009412AF">
        <w:tab/>
      </w:r>
    </w:p>
    <w:p w14:paraId="3AABFA4E" w14:textId="77777777" w:rsidR="009412AF" w:rsidRPr="009412AF" w:rsidRDefault="009412AF" w:rsidP="009412AF">
      <w:pPr>
        <w:numPr>
          <w:ilvl w:val="0"/>
          <w:numId w:val="16"/>
        </w:numPr>
        <w:spacing w:line="360" w:lineRule="auto"/>
        <w:ind w:left="720"/>
        <w:contextualSpacing/>
        <w:jc w:val="both"/>
        <w:rPr>
          <w:b/>
        </w:rPr>
      </w:pPr>
      <w:r w:rsidRPr="009412AF">
        <w:t xml:space="preserve">Every </w:t>
      </w:r>
      <w:r w:rsidRPr="009412AF">
        <w:rPr>
          <w:b/>
          <w:bCs/>
        </w:rPr>
        <w:t>book</w:t>
      </w:r>
      <w:r w:rsidRPr="009412AF">
        <w:t xml:space="preserve"> stored in Bluejack Library have its own title, publish date, stock, rating, and its category. Every </w:t>
      </w:r>
      <w:r w:rsidRPr="009412AF">
        <w:rPr>
          <w:b/>
          <w:bCs/>
        </w:rPr>
        <w:t>book</w:t>
      </w:r>
      <w:r w:rsidRPr="009412AF">
        <w:t xml:space="preserve"> has an identification number with the following format</w:t>
      </w:r>
      <w:r w:rsidRPr="009412AF">
        <w:rPr>
          <w:rFonts w:hint="eastAsia"/>
        </w:rPr>
        <w:t>:</w:t>
      </w:r>
    </w:p>
    <w:p w14:paraId="72AE5966" w14:textId="77777777" w:rsidR="009412AF" w:rsidRPr="009412AF" w:rsidRDefault="009412AF" w:rsidP="009412AF">
      <w:pPr>
        <w:spacing w:line="360" w:lineRule="auto"/>
        <w:ind w:left="720"/>
        <w:contextualSpacing/>
        <w:jc w:val="center"/>
        <w:rPr>
          <w:b/>
        </w:rPr>
      </w:pPr>
      <w:r w:rsidRPr="009412AF">
        <w:rPr>
          <w:noProof/>
        </w:rPr>
        <mc:AlternateContent>
          <mc:Choice Requires="wps">
            <w:drawing>
              <wp:inline distT="0" distB="0" distL="0" distR="0" wp14:anchorId="1318251F" wp14:editId="2054DE58">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17219C7" w14:textId="77777777" w:rsidR="009412AF" w:rsidRDefault="009412AF" w:rsidP="009412AF">
                            <w:pPr>
                              <w:jc w:val="center"/>
                            </w:pPr>
                            <w:r>
                              <w:t>“BKXXX”</w:t>
                            </w:r>
                          </w:p>
                          <w:p w14:paraId="315398F9"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318251F"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woL8UaAgAAMgQAAA4AAAAAAAAAAAAAAAAALgIAAGRycy9lMm9Eb2MueG1sUEsBAi0AFAAG&#10;AAgAAAAhAEoUECbcAAAABQEAAA8AAAAAAAAAAAAAAAAAdAQAAGRycy9kb3ducmV2LnhtbFBLBQYA&#10;AAAABAAEAPMAAAB9BQAAAAA=&#10;">
                <v:textbox style="mso-fit-shape-to-text:t">
                  <w:txbxContent>
                    <w:p w14:paraId="217219C7" w14:textId="77777777" w:rsidR="009412AF" w:rsidRDefault="009412AF" w:rsidP="009412AF">
                      <w:pPr>
                        <w:jc w:val="center"/>
                      </w:pPr>
                      <w:r>
                        <w:t>“BKXXX”</w:t>
                      </w:r>
                    </w:p>
                    <w:p w14:paraId="315398F9" w14:textId="77777777" w:rsidR="009412AF" w:rsidRDefault="009412AF" w:rsidP="009412AF">
                      <w:pPr>
                        <w:jc w:val="center"/>
                      </w:pPr>
                      <w:r>
                        <w:t>X =&gt; number between 0 – 9</w:t>
                      </w:r>
                    </w:p>
                  </w:txbxContent>
                </v:textbox>
                <w10:anchorlock/>
              </v:shape>
            </w:pict>
          </mc:Fallback>
        </mc:AlternateContent>
      </w:r>
    </w:p>
    <w:p w14:paraId="25A8A0CE" w14:textId="77777777" w:rsidR="009412AF" w:rsidRPr="009412AF" w:rsidRDefault="009412AF" w:rsidP="009412AF">
      <w:pPr>
        <w:numPr>
          <w:ilvl w:val="0"/>
          <w:numId w:val="16"/>
        </w:numPr>
        <w:spacing w:line="360" w:lineRule="auto"/>
        <w:contextualSpacing/>
        <w:jc w:val="both"/>
      </w:pPr>
      <w:r w:rsidRPr="009412AF">
        <w:t xml:space="preserve">Each book available in Bluejack Library can be classified into several different </w:t>
      </w:r>
      <w:r w:rsidRPr="009412AF">
        <w:rPr>
          <w:b/>
          <w:bCs/>
        </w:rPr>
        <w:t>categories</w:t>
      </w:r>
      <w:r w:rsidRPr="009412AF">
        <w:t xml:space="preserve">. Every </w:t>
      </w:r>
      <w:r w:rsidRPr="009412AF">
        <w:rPr>
          <w:b/>
          <w:bCs/>
        </w:rPr>
        <w:t>book category</w:t>
      </w:r>
      <w:r w:rsidRPr="009412AF">
        <w:t xml:space="preserve"> has an identification number with the following format:</w:t>
      </w:r>
    </w:p>
    <w:p w14:paraId="512DD753" w14:textId="77777777" w:rsidR="009412AF" w:rsidRPr="009412AF" w:rsidRDefault="009412AF" w:rsidP="009412AF">
      <w:pPr>
        <w:spacing w:line="360" w:lineRule="auto"/>
        <w:ind w:firstLine="720"/>
        <w:jc w:val="center"/>
      </w:pPr>
      <w:r w:rsidRPr="009412AF">
        <w:rPr>
          <w:noProof/>
        </w:rPr>
        <mc:AlternateContent>
          <mc:Choice Requires="wps">
            <w:drawing>
              <wp:inline distT="0" distB="0" distL="0" distR="0" wp14:anchorId="72E2A5C4" wp14:editId="7BFE3B33">
                <wp:extent cx="2360930" cy="1404620"/>
                <wp:effectExtent l="6985" t="6985" r="6985" b="82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51D952C" w14:textId="77777777" w:rsidR="009412AF" w:rsidRDefault="009412AF" w:rsidP="009412AF">
                            <w:pPr>
                              <w:jc w:val="center"/>
                            </w:pPr>
                            <w:r>
                              <w:t>“BCXXX”</w:t>
                            </w:r>
                          </w:p>
                          <w:p w14:paraId="1AF0A4A9"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2E2A5C4" id="Text Box 1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Yu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Ldi4aAgAAMgQAAA4AAAAAAAAAAAAAAAAALgIAAGRycy9lMm9Eb2MueG1sUEsBAi0AFAAG&#10;AAgAAAAhAEoUECbcAAAABQEAAA8AAAAAAAAAAAAAAAAAdAQAAGRycy9kb3ducmV2LnhtbFBLBQYA&#10;AAAABAAEAPMAAAB9BQAAAAA=&#10;">
                <v:textbox style="mso-fit-shape-to-text:t">
                  <w:txbxContent>
                    <w:p w14:paraId="451D952C" w14:textId="77777777" w:rsidR="009412AF" w:rsidRDefault="009412AF" w:rsidP="009412AF">
                      <w:pPr>
                        <w:jc w:val="center"/>
                      </w:pPr>
                      <w:r>
                        <w:t>“BCXXX”</w:t>
                      </w:r>
                    </w:p>
                    <w:p w14:paraId="1AF0A4A9" w14:textId="77777777" w:rsidR="009412AF" w:rsidRDefault="009412AF" w:rsidP="009412AF">
                      <w:pPr>
                        <w:jc w:val="center"/>
                      </w:pPr>
                      <w:r>
                        <w:t>X =&gt; number between 0 – 9</w:t>
                      </w:r>
                    </w:p>
                  </w:txbxContent>
                </v:textbox>
                <w10:anchorlock/>
              </v:shape>
            </w:pict>
          </mc:Fallback>
        </mc:AlternateContent>
      </w:r>
    </w:p>
    <w:p w14:paraId="66AA78D8" w14:textId="77777777" w:rsidR="009412AF" w:rsidRPr="009412AF" w:rsidRDefault="009412AF" w:rsidP="009412AF">
      <w:pPr>
        <w:spacing w:line="360" w:lineRule="auto"/>
        <w:ind w:firstLine="720"/>
        <w:jc w:val="center"/>
      </w:pPr>
    </w:p>
    <w:p w14:paraId="34EAF3AD" w14:textId="77777777" w:rsidR="009412AF" w:rsidRPr="009412AF" w:rsidRDefault="009412AF" w:rsidP="009412AF">
      <w:pPr>
        <w:spacing w:line="360" w:lineRule="auto"/>
        <w:ind w:firstLine="720"/>
        <w:jc w:val="both"/>
      </w:pPr>
      <w:r w:rsidRPr="009412AF">
        <w:t xml:space="preserve">Every </w:t>
      </w:r>
      <w:r w:rsidRPr="009412AF">
        <w:rPr>
          <w:b/>
          <w:bCs/>
        </w:rPr>
        <w:t>student</w:t>
      </w:r>
      <w:r w:rsidRPr="009412AF">
        <w:t xml:space="preserve"> in Bluejack Library who wants to </w:t>
      </w:r>
      <w:r w:rsidRPr="009412AF">
        <w:rPr>
          <w:b/>
          <w:bCs/>
        </w:rPr>
        <w:t>borrow</w:t>
      </w:r>
      <w:r w:rsidRPr="009412AF">
        <w:t xml:space="preserve"> book(s) has to follow the </w:t>
      </w:r>
      <w:r w:rsidRPr="009412AF">
        <w:rPr>
          <w:b/>
          <w:bCs/>
        </w:rPr>
        <w:t>borrow transaction</w:t>
      </w:r>
      <w:r w:rsidRPr="009412AF">
        <w:t xml:space="preserve"> requirements that includes:</w:t>
      </w:r>
    </w:p>
    <w:p w14:paraId="3492FB55" w14:textId="77777777" w:rsidR="009412AF" w:rsidRPr="009412AF" w:rsidRDefault="009412AF" w:rsidP="009412AF">
      <w:pPr>
        <w:numPr>
          <w:ilvl w:val="0"/>
          <w:numId w:val="16"/>
        </w:numPr>
        <w:spacing w:line="360" w:lineRule="auto"/>
        <w:ind w:left="720"/>
        <w:contextualSpacing/>
        <w:jc w:val="both"/>
      </w:pPr>
      <w:r w:rsidRPr="009412AF">
        <w:t xml:space="preserve">Provides necessary personal information such as name, gender, address, and email. Every </w:t>
      </w:r>
      <w:r w:rsidRPr="009412AF">
        <w:rPr>
          <w:b/>
          <w:bCs/>
        </w:rPr>
        <w:t>student</w:t>
      </w:r>
      <w:r w:rsidRPr="009412AF">
        <w:t xml:space="preserve"> has an identification number with the following format:</w:t>
      </w:r>
    </w:p>
    <w:p w14:paraId="05C0AA4C"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6331FC0D" wp14:editId="0F9F678D">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9010D85" w14:textId="77777777" w:rsidR="009412AF" w:rsidRDefault="009412AF" w:rsidP="009412AF">
                            <w:pPr>
                              <w:jc w:val="center"/>
                            </w:pPr>
                            <w:r>
                              <w:t>“STXXX”</w:t>
                            </w:r>
                          </w:p>
                          <w:p w14:paraId="487081FB"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331FC0D"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CGQ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">
                <v:textbox style="mso-fit-shape-to-text:t">
                  <w:txbxContent>
                    <w:p w14:paraId="49010D85" w14:textId="77777777" w:rsidR="009412AF" w:rsidRDefault="009412AF" w:rsidP="009412AF">
                      <w:pPr>
                        <w:jc w:val="center"/>
                      </w:pPr>
                      <w:r>
                        <w:t>“STXXX”</w:t>
                      </w:r>
                    </w:p>
                    <w:p w14:paraId="487081FB" w14:textId="77777777" w:rsidR="009412AF" w:rsidRDefault="009412AF" w:rsidP="009412AF">
                      <w:pPr>
                        <w:jc w:val="center"/>
                      </w:pPr>
                      <w:r>
                        <w:t>X =&gt; number between 0 – 9</w:t>
                      </w:r>
                    </w:p>
                  </w:txbxContent>
                </v:textbox>
                <w10:anchorlock/>
              </v:shape>
            </w:pict>
          </mc:Fallback>
        </mc:AlternateContent>
      </w:r>
    </w:p>
    <w:p w14:paraId="4B51E4D9" w14:textId="77777777" w:rsidR="009412AF" w:rsidRPr="009412AF" w:rsidRDefault="009412AF" w:rsidP="009412AF">
      <w:pPr>
        <w:spacing w:line="360" w:lineRule="auto"/>
        <w:ind w:firstLine="720"/>
        <w:contextualSpacing/>
        <w:jc w:val="both"/>
      </w:pPr>
      <w:r w:rsidRPr="009412AF">
        <w:t xml:space="preserve">Every </w:t>
      </w:r>
      <w:r w:rsidRPr="009412AF">
        <w:rPr>
          <w:b/>
          <w:bCs/>
        </w:rPr>
        <w:t>donator</w:t>
      </w:r>
      <w:r w:rsidRPr="009412AF">
        <w:t xml:space="preserve"> who wants to </w:t>
      </w:r>
      <w:r w:rsidRPr="009412AF">
        <w:rPr>
          <w:b/>
          <w:bCs/>
        </w:rPr>
        <w:t>donate</w:t>
      </w:r>
      <w:r w:rsidRPr="009412AF">
        <w:t xml:space="preserve"> books to Bluejack Library has to follow the </w:t>
      </w:r>
      <w:r w:rsidRPr="009412AF">
        <w:rPr>
          <w:b/>
          <w:bCs/>
        </w:rPr>
        <w:t>donation transaction</w:t>
      </w:r>
      <w:r w:rsidRPr="009412AF">
        <w:t xml:space="preserve"> requirements that includes:</w:t>
      </w:r>
    </w:p>
    <w:p w14:paraId="1FC53E5D" w14:textId="77777777" w:rsidR="009412AF" w:rsidRPr="009412AF" w:rsidRDefault="009412AF" w:rsidP="009412AF">
      <w:pPr>
        <w:numPr>
          <w:ilvl w:val="0"/>
          <w:numId w:val="16"/>
        </w:numPr>
        <w:spacing w:line="360" w:lineRule="auto"/>
        <w:ind w:left="720"/>
        <w:contextualSpacing/>
        <w:jc w:val="both"/>
      </w:pPr>
      <w:r w:rsidRPr="009412AF">
        <w:t xml:space="preserve">Provides necessary personal information such as name, gender, address, and phone number. Every </w:t>
      </w:r>
      <w:r w:rsidRPr="009412AF">
        <w:rPr>
          <w:b/>
          <w:bCs/>
        </w:rPr>
        <w:t>donator</w:t>
      </w:r>
      <w:r w:rsidRPr="009412AF">
        <w:t xml:space="preserve"> has an identification number with the following format:</w:t>
      </w:r>
    </w:p>
    <w:p w14:paraId="6CF62DFB"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7154441E" wp14:editId="48C62012">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7630A14" w14:textId="77777777" w:rsidR="009412AF" w:rsidRDefault="009412AF" w:rsidP="009412AF">
                            <w:pPr>
                              <w:jc w:val="center"/>
                            </w:pPr>
                            <w:r>
                              <w:t>“DRXXX”</w:t>
                            </w:r>
                          </w:p>
                          <w:p w14:paraId="1D86739D"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154441E"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5Q7SwaAgAAMgQAAA4AAAAAAAAAAAAAAAAALgIAAGRycy9lMm9Eb2MueG1sUEsBAi0AFAAG&#10;AAgAAAAhAEoUECbcAAAABQEAAA8AAAAAAAAAAAAAAAAAdAQAAGRycy9kb3ducmV2LnhtbFBLBQYA&#10;AAAABAAEAPMAAAB9BQAAAAA=&#10;">
                <v:textbox style="mso-fit-shape-to-text:t">
                  <w:txbxContent>
                    <w:p w14:paraId="27630A14" w14:textId="77777777" w:rsidR="009412AF" w:rsidRDefault="009412AF" w:rsidP="009412AF">
                      <w:pPr>
                        <w:jc w:val="center"/>
                      </w:pPr>
                      <w:r>
                        <w:t>“DRXXX”</w:t>
                      </w:r>
                    </w:p>
                    <w:p w14:paraId="1D86739D" w14:textId="77777777" w:rsidR="009412AF" w:rsidRDefault="009412AF" w:rsidP="009412AF">
                      <w:pPr>
                        <w:jc w:val="center"/>
                      </w:pPr>
                      <w:r>
                        <w:t>X =&gt; number between 0 – 9</w:t>
                      </w:r>
                    </w:p>
                  </w:txbxContent>
                </v:textbox>
                <w10:anchorlock/>
              </v:shape>
            </w:pict>
          </mc:Fallback>
        </mc:AlternateContent>
      </w:r>
    </w:p>
    <w:p w14:paraId="3B4ED8DD" w14:textId="77777777" w:rsidR="009412AF" w:rsidRPr="009412AF" w:rsidRDefault="009412AF" w:rsidP="009412AF">
      <w:pPr>
        <w:numPr>
          <w:ilvl w:val="0"/>
          <w:numId w:val="16"/>
        </w:numPr>
        <w:spacing w:line="360" w:lineRule="auto"/>
        <w:ind w:left="720"/>
        <w:contextualSpacing/>
        <w:jc w:val="both"/>
      </w:pPr>
      <w:r w:rsidRPr="009412AF">
        <w:lastRenderedPageBreak/>
        <w:t xml:space="preserve">Donator can donate a </w:t>
      </w:r>
      <w:r w:rsidRPr="009412AF">
        <w:rPr>
          <w:b/>
          <w:bCs/>
        </w:rPr>
        <w:t>minimum</w:t>
      </w:r>
      <w:r w:rsidRPr="009412AF">
        <w:t xml:space="preserve"> quantity of 10 books and </w:t>
      </w:r>
      <w:r w:rsidRPr="009412AF">
        <w:rPr>
          <w:b/>
          <w:bCs/>
        </w:rPr>
        <w:t>maximum</w:t>
      </w:r>
      <w:r w:rsidRPr="009412AF">
        <w:t xml:space="preserve"> quantity of 500 books for each book. </w:t>
      </w:r>
    </w:p>
    <w:p w14:paraId="5AE278AA" w14:textId="77777777" w:rsidR="009412AF" w:rsidRPr="009412AF" w:rsidRDefault="009412AF" w:rsidP="009412AF">
      <w:pPr>
        <w:spacing w:line="360" w:lineRule="auto"/>
        <w:jc w:val="both"/>
      </w:pPr>
    </w:p>
    <w:p w14:paraId="3D3BFE8E" w14:textId="77777777" w:rsidR="009412AF" w:rsidRPr="009412AF" w:rsidRDefault="009412AF" w:rsidP="009412AF">
      <w:pPr>
        <w:spacing w:line="360" w:lineRule="auto"/>
        <w:jc w:val="both"/>
        <w:rPr>
          <w:b/>
        </w:rPr>
      </w:pPr>
      <w:r w:rsidRPr="009412AF">
        <w:rPr>
          <w:b/>
        </w:rPr>
        <w:t>Notes:</w:t>
      </w:r>
    </w:p>
    <w:p w14:paraId="41A15D89" w14:textId="77777777" w:rsidR="009412AF" w:rsidRPr="009412AF" w:rsidRDefault="009412AF" w:rsidP="009412AF">
      <w:pPr>
        <w:numPr>
          <w:ilvl w:val="0"/>
          <w:numId w:val="20"/>
        </w:numPr>
        <w:spacing w:line="360" w:lineRule="auto"/>
        <w:contextualSpacing/>
        <w:jc w:val="both"/>
        <w:rPr>
          <w:b/>
        </w:rPr>
      </w:pPr>
      <w:r w:rsidRPr="009412AF">
        <w:t>Student and staff gender must be either “</w:t>
      </w:r>
      <w:r w:rsidRPr="009412AF">
        <w:rPr>
          <w:b/>
          <w:bCs/>
        </w:rPr>
        <w:t>Male</w:t>
      </w:r>
      <w:r w:rsidRPr="009412AF">
        <w:t>” or “</w:t>
      </w:r>
      <w:r w:rsidRPr="009412AF">
        <w:rPr>
          <w:b/>
          <w:bCs/>
        </w:rPr>
        <w:t>Female</w:t>
      </w:r>
      <w:r w:rsidRPr="009412AF">
        <w:t>” (without quote).</w:t>
      </w:r>
    </w:p>
    <w:p w14:paraId="668E2357" w14:textId="77777777" w:rsidR="009412AF" w:rsidRPr="009412AF" w:rsidRDefault="009412AF" w:rsidP="009412AF">
      <w:pPr>
        <w:numPr>
          <w:ilvl w:val="0"/>
          <w:numId w:val="20"/>
        </w:numPr>
        <w:spacing w:line="360" w:lineRule="auto"/>
        <w:contextualSpacing/>
        <w:jc w:val="both"/>
        <w:rPr>
          <w:b/>
        </w:rPr>
      </w:pPr>
      <w:r w:rsidRPr="009412AF">
        <w:t>Student email must contain ‘</w:t>
      </w:r>
      <w:r w:rsidRPr="009412AF">
        <w:rPr>
          <w:b/>
          <w:bCs/>
        </w:rPr>
        <w:t>@</w:t>
      </w:r>
      <w:r w:rsidRPr="009412AF">
        <w:t>’ (without quote)</w:t>
      </w:r>
    </w:p>
    <w:p w14:paraId="75EEA0E3" w14:textId="77777777" w:rsidR="009412AF" w:rsidRPr="009412AF" w:rsidRDefault="009412AF" w:rsidP="009412AF">
      <w:pPr>
        <w:numPr>
          <w:ilvl w:val="0"/>
          <w:numId w:val="20"/>
        </w:numPr>
        <w:spacing w:line="360" w:lineRule="auto"/>
        <w:contextualSpacing/>
        <w:jc w:val="both"/>
        <w:rPr>
          <w:b/>
        </w:rPr>
      </w:pPr>
      <w:r w:rsidRPr="009412AF">
        <w:t>Staff phone must start with ‘</w:t>
      </w:r>
      <w:r w:rsidRPr="009412AF">
        <w:rPr>
          <w:b/>
          <w:bCs/>
        </w:rPr>
        <w:t>+62’</w:t>
      </w:r>
      <w:r w:rsidRPr="009412AF">
        <w:t xml:space="preserve"> (without quote)</w:t>
      </w:r>
    </w:p>
    <w:p w14:paraId="5E9F0DF6" w14:textId="77777777" w:rsidR="009412AF" w:rsidRPr="009412AF" w:rsidRDefault="009412AF" w:rsidP="009412AF">
      <w:pPr>
        <w:numPr>
          <w:ilvl w:val="0"/>
          <w:numId w:val="20"/>
        </w:numPr>
        <w:spacing w:line="360" w:lineRule="auto"/>
        <w:contextualSpacing/>
        <w:jc w:val="both"/>
        <w:rPr>
          <w:b/>
        </w:rPr>
      </w:pPr>
      <w:r w:rsidRPr="009412AF">
        <w:t xml:space="preserve">Donator name must </w:t>
      </w:r>
      <w:r w:rsidRPr="009412AF">
        <w:rPr>
          <w:b/>
          <w:bCs/>
        </w:rPr>
        <w:t>consist of more than 1 character</w:t>
      </w:r>
      <w:r w:rsidRPr="009412AF">
        <w:t>.</w:t>
      </w:r>
    </w:p>
    <w:p w14:paraId="16E78CFB" w14:textId="77777777" w:rsidR="009412AF" w:rsidRPr="009412AF" w:rsidRDefault="009412AF" w:rsidP="009412AF">
      <w:pPr>
        <w:numPr>
          <w:ilvl w:val="0"/>
          <w:numId w:val="20"/>
        </w:numPr>
        <w:spacing w:line="360" w:lineRule="auto"/>
        <w:contextualSpacing/>
        <w:jc w:val="both"/>
        <w:rPr>
          <w:bCs/>
        </w:rPr>
      </w:pPr>
      <w:r w:rsidRPr="009412AF">
        <w:rPr>
          <w:bCs/>
        </w:rPr>
        <w:t xml:space="preserve">Book publish year must be </w:t>
      </w:r>
      <w:r w:rsidRPr="009412AF">
        <w:rPr>
          <w:b/>
        </w:rPr>
        <w:t>more than 2011</w:t>
      </w:r>
      <w:r w:rsidRPr="009412AF">
        <w:rPr>
          <w:bCs/>
        </w:rPr>
        <w:t>.</w:t>
      </w:r>
    </w:p>
    <w:p w14:paraId="4C184144" w14:textId="77777777" w:rsidR="009412AF" w:rsidRPr="009412AF" w:rsidRDefault="009412AF" w:rsidP="009412AF">
      <w:pPr>
        <w:numPr>
          <w:ilvl w:val="0"/>
          <w:numId w:val="20"/>
        </w:numPr>
        <w:spacing w:line="360" w:lineRule="auto"/>
        <w:contextualSpacing/>
        <w:jc w:val="both"/>
        <w:rPr>
          <w:bCs/>
        </w:rPr>
      </w:pPr>
      <w:r w:rsidRPr="009412AF">
        <w:rPr>
          <w:bCs/>
        </w:rPr>
        <w:t xml:space="preserve">Borrow transaction’s return date must be </w:t>
      </w:r>
      <w:r w:rsidRPr="009412AF">
        <w:rPr>
          <w:b/>
        </w:rPr>
        <w:t>more than today’s date</w:t>
      </w:r>
      <w:r w:rsidRPr="009412AF">
        <w:rPr>
          <w:bCs/>
        </w:rPr>
        <w:t>.</w:t>
      </w:r>
    </w:p>
    <w:p w14:paraId="598C9D80" w14:textId="77777777" w:rsidR="009412AF" w:rsidRPr="009412AF" w:rsidRDefault="009412AF" w:rsidP="009412AF">
      <w:pPr>
        <w:numPr>
          <w:ilvl w:val="0"/>
          <w:numId w:val="20"/>
        </w:numPr>
        <w:spacing w:line="360" w:lineRule="auto"/>
        <w:contextualSpacing/>
        <w:jc w:val="both"/>
        <w:rPr>
          <w:bCs/>
        </w:rPr>
      </w:pPr>
      <w:r w:rsidRPr="009412AF">
        <w:rPr>
          <w:bCs/>
        </w:rPr>
        <w:t xml:space="preserve">Quantity must be </w:t>
      </w:r>
      <w:r w:rsidRPr="009412AF">
        <w:rPr>
          <w:b/>
        </w:rPr>
        <w:t>between 10 and 500 (inclusively).</w:t>
      </w:r>
    </w:p>
    <w:p w14:paraId="02832280" w14:textId="77777777" w:rsidR="009412AF" w:rsidRPr="009412AF" w:rsidRDefault="009412AF" w:rsidP="009412AF">
      <w:pPr>
        <w:spacing w:line="360" w:lineRule="auto"/>
        <w:ind w:firstLine="720"/>
        <w:jc w:val="both"/>
      </w:pPr>
    </w:p>
    <w:p w14:paraId="7BCF4AA9" w14:textId="77777777" w:rsidR="009412AF" w:rsidRPr="009412AF" w:rsidRDefault="009412AF" w:rsidP="009412AF">
      <w:pPr>
        <w:spacing w:line="360" w:lineRule="auto"/>
        <w:ind w:firstLine="720"/>
        <w:jc w:val="both"/>
      </w:pPr>
      <w:r w:rsidRPr="009412AF">
        <w:t>Until now, Bluejack Library still relies on manual method to store and manage its data. However, its new management decided to change it into a database system which offers more efficiency and flexibility for storing data. Therefore, you as a database engineer are asked to complete the following requirements:</w:t>
      </w:r>
    </w:p>
    <w:p w14:paraId="5A701E25" w14:textId="77777777" w:rsidR="009412AF" w:rsidRPr="009412AF" w:rsidRDefault="009412AF" w:rsidP="009412AF">
      <w:pPr>
        <w:numPr>
          <w:ilvl w:val="0"/>
          <w:numId w:val="18"/>
        </w:numPr>
        <w:spacing w:line="360" w:lineRule="auto"/>
        <w:ind w:left="720"/>
        <w:contextualSpacing/>
        <w:jc w:val="both"/>
      </w:pPr>
      <w:r w:rsidRPr="009412AF">
        <w:t xml:space="preserve">Create Entity Relationship Diagram to maintain </w:t>
      </w:r>
      <w:r w:rsidRPr="009412AF">
        <w:rPr>
          <w:b/>
        </w:rPr>
        <w:t>borrow and donation transactions</w:t>
      </w:r>
      <w:r w:rsidRPr="009412AF">
        <w:t>.</w:t>
      </w:r>
    </w:p>
    <w:p w14:paraId="1A415FD0" w14:textId="77777777" w:rsidR="009412AF" w:rsidRPr="009412AF" w:rsidRDefault="009412AF" w:rsidP="009412AF">
      <w:pPr>
        <w:numPr>
          <w:ilvl w:val="0"/>
          <w:numId w:val="18"/>
        </w:numPr>
        <w:spacing w:line="360" w:lineRule="auto"/>
        <w:ind w:left="720"/>
        <w:contextualSpacing/>
        <w:jc w:val="both"/>
      </w:pPr>
      <w:r w:rsidRPr="009412AF">
        <w:t xml:space="preserve">Create a database system using DDL syntax that relevant with </w:t>
      </w:r>
      <w:r w:rsidRPr="009412AF">
        <w:rPr>
          <w:b/>
        </w:rPr>
        <w:t>borrow and donation transaction</w:t>
      </w:r>
      <w:r w:rsidRPr="009412AF">
        <w:t>.</w:t>
      </w:r>
    </w:p>
    <w:p w14:paraId="59057764" w14:textId="77777777" w:rsidR="009412AF" w:rsidRPr="009412AF" w:rsidRDefault="009412AF" w:rsidP="009412AF">
      <w:pPr>
        <w:numPr>
          <w:ilvl w:val="0"/>
          <w:numId w:val="18"/>
        </w:numPr>
        <w:spacing w:line="360" w:lineRule="auto"/>
        <w:ind w:left="720"/>
        <w:contextualSpacing/>
        <w:jc w:val="both"/>
      </w:pPr>
      <w:r w:rsidRPr="009412AF">
        <w:t>Create query using DML syntax to fill the tables in database systems with data based on the following conditions:</w:t>
      </w:r>
    </w:p>
    <w:p w14:paraId="41C22672" w14:textId="77777777" w:rsidR="009412AF" w:rsidRPr="009412AF" w:rsidRDefault="009412AF" w:rsidP="009412AF">
      <w:pPr>
        <w:numPr>
          <w:ilvl w:val="0"/>
          <w:numId w:val="19"/>
        </w:numPr>
        <w:spacing w:line="360" w:lineRule="auto"/>
        <w:contextualSpacing/>
        <w:jc w:val="both"/>
      </w:pPr>
      <w:r w:rsidRPr="009412AF">
        <w:rPr>
          <w:b/>
        </w:rPr>
        <w:t>Master</w:t>
      </w:r>
      <w:r w:rsidRPr="009412AF">
        <w:t xml:space="preserve"> table must be filled with more than or equals 10 data.</w:t>
      </w:r>
    </w:p>
    <w:p w14:paraId="5049CB90" w14:textId="77777777" w:rsidR="009412AF" w:rsidRPr="009412AF" w:rsidRDefault="009412AF" w:rsidP="009412AF">
      <w:pPr>
        <w:numPr>
          <w:ilvl w:val="0"/>
          <w:numId w:val="19"/>
        </w:numPr>
        <w:spacing w:line="360" w:lineRule="auto"/>
        <w:contextualSpacing/>
        <w:jc w:val="both"/>
      </w:pPr>
      <w:r w:rsidRPr="009412AF">
        <w:rPr>
          <w:b/>
        </w:rPr>
        <w:t>Transaction</w:t>
      </w:r>
      <w:r w:rsidRPr="009412AF">
        <w:t xml:space="preserve"> table must be filled with more than or equals 15 data.</w:t>
      </w:r>
    </w:p>
    <w:p w14:paraId="3A133F96" w14:textId="77777777" w:rsidR="009412AF" w:rsidRPr="009412AF" w:rsidRDefault="009412AF" w:rsidP="009412AF">
      <w:pPr>
        <w:numPr>
          <w:ilvl w:val="0"/>
          <w:numId w:val="19"/>
        </w:numPr>
        <w:spacing w:line="360" w:lineRule="auto"/>
        <w:contextualSpacing/>
        <w:jc w:val="both"/>
      </w:pPr>
      <w:r w:rsidRPr="009412AF">
        <w:rPr>
          <w:b/>
        </w:rPr>
        <w:t>Transaction detail</w:t>
      </w:r>
      <w:r w:rsidRPr="009412AF">
        <w:t xml:space="preserve"> table must be filled with more than or equals 25 data.</w:t>
      </w:r>
    </w:p>
    <w:p w14:paraId="0F7B2307" w14:textId="77777777" w:rsidR="009412AF" w:rsidRPr="009412AF" w:rsidRDefault="009412AF" w:rsidP="009412AF">
      <w:pPr>
        <w:numPr>
          <w:ilvl w:val="0"/>
          <w:numId w:val="19"/>
        </w:numPr>
        <w:spacing w:line="360" w:lineRule="auto"/>
        <w:contextualSpacing/>
        <w:jc w:val="both"/>
      </w:pPr>
      <w:r w:rsidRPr="009412AF">
        <w:t xml:space="preserve">For the </w:t>
      </w:r>
      <w:r w:rsidRPr="009412AF">
        <w:rPr>
          <w:b/>
        </w:rPr>
        <w:t>Book Category</w:t>
      </w:r>
      <w:r w:rsidRPr="009412AF">
        <w:t xml:space="preserve"> table, the table must be filled with the following data:</w:t>
      </w:r>
    </w:p>
    <w:tbl>
      <w:tblPr>
        <w:tblStyle w:val="TableGrid"/>
        <w:tblW w:w="3240" w:type="dxa"/>
        <w:jc w:val="center"/>
        <w:tblLook w:val="04A0" w:firstRow="1" w:lastRow="0" w:firstColumn="1" w:lastColumn="0" w:noHBand="0" w:noVBand="1"/>
      </w:tblPr>
      <w:tblGrid>
        <w:gridCol w:w="3240"/>
      </w:tblGrid>
      <w:tr w:rsidR="009412AF" w:rsidRPr="009412AF" w14:paraId="2A4DA73E" w14:textId="77777777" w:rsidTr="00C42378">
        <w:trPr>
          <w:jc w:val="center"/>
        </w:trPr>
        <w:tc>
          <w:tcPr>
            <w:tcW w:w="3240" w:type="dxa"/>
            <w:shd w:val="clear" w:color="auto" w:fill="7F7F7F" w:themeFill="text1" w:themeFillTint="80"/>
            <w:vAlign w:val="center"/>
          </w:tcPr>
          <w:p w14:paraId="01FB8C9A" w14:textId="77777777" w:rsidR="009412AF" w:rsidRPr="009412AF" w:rsidRDefault="009412AF" w:rsidP="009412AF">
            <w:pPr>
              <w:spacing w:line="360" w:lineRule="auto"/>
              <w:contextualSpacing/>
              <w:jc w:val="center"/>
              <w:rPr>
                <w:b/>
                <w:bCs/>
              </w:rPr>
            </w:pPr>
            <w:r w:rsidRPr="009412AF">
              <w:rPr>
                <w:b/>
                <w:bCs/>
              </w:rPr>
              <w:t>Book Category</w:t>
            </w:r>
          </w:p>
        </w:tc>
      </w:tr>
      <w:tr w:rsidR="009412AF" w:rsidRPr="009412AF" w14:paraId="600BC819" w14:textId="77777777" w:rsidTr="00C42378">
        <w:trPr>
          <w:jc w:val="center"/>
        </w:trPr>
        <w:tc>
          <w:tcPr>
            <w:tcW w:w="3240" w:type="dxa"/>
            <w:vAlign w:val="center"/>
          </w:tcPr>
          <w:p w14:paraId="0015D151" w14:textId="77777777" w:rsidR="009412AF" w:rsidRPr="009412AF" w:rsidRDefault="009412AF" w:rsidP="009412AF">
            <w:pPr>
              <w:spacing w:line="360" w:lineRule="auto"/>
              <w:contextualSpacing/>
              <w:jc w:val="center"/>
            </w:pPr>
            <w:r w:rsidRPr="009412AF">
              <w:t>Fantasy</w:t>
            </w:r>
          </w:p>
        </w:tc>
      </w:tr>
      <w:tr w:rsidR="009412AF" w:rsidRPr="009412AF" w14:paraId="3A731FC2" w14:textId="77777777" w:rsidTr="00C42378">
        <w:trPr>
          <w:jc w:val="center"/>
        </w:trPr>
        <w:tc>
          <w:tcPr>
            <w:tcW w:w="3240" w:type="dxa"/>
            <w:vAlign w:val="center"/>
          </w:tcPr>
          <w:p w14:paraId="3F083F59" w14:textId="77777777" w:rsidR="009412AF" w:rsidRPr="009412AF" w:rsidRDefault="009412AF" w:rsidP="009412AF">
            <w:pPr>
              <w:spacing w:line="360" w:lineRule="auto"/>
              <w:contextualSpacing/>
              <w:jc w:val="center"/>
            </w:pPr>
            <w:r w:rsidRPr="009412AF">
              <w:t>Mystery</w:t>
            </w:r>
          </w:p>
        </w:tc>
      </w:tr>
      <w:tr w:rsidR="009412AF" w:rsidRPr="009412AF" w14:paraId="375F940E" w14:textId="77777777" w:rsidTr="00C42378">
        <w:trPr>
          <w:jc w:val="center"/>
        </w:trPr>
        <w:tc>
          <w:tcPr>
            <w:tcW w:w="3240" w:type="dxa"/>
            <w:vAlign w:val="center"/>
          </w:tcPr>
          <w:p w14:paraId="6D963AED" w14:textId="77777777" w:rsidR="009412AF" w:rsidRPr="009412AF" w:rsidRDefault="009412AF" w:rsidP="009412AF">
            <w:pPr>
              <w:spacing w:line="360" w:lineRule="auto"/>
              <w:contextualSpacing/>
              <w:jc w:val="center"/>
            </w:pPr>
            <w:r w:rsidRPr="009412AF">
              <w:t>Education</w:t>
            </w:r>
          </w:p>
        </w:tc>
      </w:tr>
      <w:tr w:rsidR="009412AF" w:rsidRPr="009412AF" w14:paraId="1A0DDF7C" w14:textId="77777777" w:rsidTr="00C42378">
        <w:trPr>
          <w:jc w:val="center"/>
        </w:trPr>
        <w:tc>
          <w:tcPr>
            <w:tcW w:w="3240" w:type="dxa"/>
            <w:vAlign w:val="center"/>
          </w:tcPr>
          <w:p w14:paraId="68BF9D99" w14:textId="77777777" w:rsidR="009412AF" w:rsidRPr="009412AF" w:rsidRDefault="009412AF" w:rsidP="009412AF">
            <w:pPr>
              <w:spacing w:line="360" w:lineRule="auto"/>
              <w:contextualSpacing/>
              <w:jc w:val="center"/>
            </w:pPr>
            <w:r w:rsidRPr="009412AF">
              <w:t>Romance</w:t>
            </w:r>
          </w:p>
        </w:tc>
      </w:tr>
      <w:tr w:rsidR="009412AF" w:rsidRPr="009412AF" w14:paraId="2F6A11B2" w14:textId="77777777" w:rsidTr="00C42378">
        <w:trPr>
          <w:jc w:val="center"/>
        </w:trPr>
        <w:tc>
          <w:tcPr>
            <w:tcW w:w="3240" w:type="dxa"/>
            <w:vAlign w:val="center"/>
          </w:tcPr>
          <w:p w14:paraId="214356EA" w14:textId="77777777" w:rsidR="009412AF" w:rsidRPr="009412AF" w:rsidRDefault="009412AF" w:rsidP="009412AF">
            <w:pPr>
              <w:spacing w:line="360" w:lineRule="auto"/>
              <w:contextualSpacing/>
              <w:jc w:val="center"/>
            </w:pPr>
            <w:r w:rsidRPr="009412AF">
              <w:t>Sci-fi</w:t>
            </w:r>
          </w:p>
        </w:tc>
      </w:tr>
    </w:tbl>
    <w:p w14:paraId="1335A678" w14:textId="77777777" w:rsidR="009412AF" w:rsidRPr="009412AF" w:rsidRDefault="009412AF" w:rsidP="009412AF">
      <w:pPr>
        <w:spacing w:line="360" w:lineRule="auto"/>
        <w:jc w:val="both"/>
      </w:pPr>
    </w:p>
    <w:p w14:paraId="0C40040B" w14:textId="77777777" w:rsidR="009412AF" w:rsidRPr="009412AF" w:rsidRDefault="009412AF" w:rsidP="009412AF">
      <w:pPr>
        <w:numPr>
          <w:ilvl w:val="0"/>
          <w:numId w:val="18"/>
        </w:numPr>
        <w:spacing w:line="360" w:lineRule="auto"/>
        <w:ind w:left="720"/>
        <w:contextualSpacing/>
        <w:jc w:val="both"/>
      </w:pPr>
      <w:r w:rsidRPr="009412AF">
        <w:lastRenderedPageBreak/>
        <w:t xml:space="preserve">Create query using DML syntax to simulate the transactions process for </w:t>
      </w:r>
      <w:r w:rsidRPr="009412AF">
        <w:rPr>
          <w:b/>
        </w:rPr>
        <w:t>borrow and donation transaction</w:t>
      </w:r>
      <w:r w:rsidRPr="009412AF">
        <w:t xml:space="preserve">. </w:t>
      </w:r>
    </w:p>
    <w:p w14:paraId="0EE7C130" w14:textId="77777777" w:rsidR="009412AF" w:rsidRPr="009412AF" w:rsidRDefault="009412AF" w:rsidP="009412AF">
      <w:pPr>
        <w:spacing w:line="360" w:lineRule="auto"/>
        <w:ind w:left="720"/>
        <w:contextualSpacing/>
        <w:jc w:val="both"/>
      </w:pPr>
      <w:r w:rsidRPr="009412AF">
        <w:rPr>
          <w:b/>
        </w:rPr>
        <w:t>Note</w:t>
      </w:r>
      <w:r w:rsidRPr="009412AF">
        <w:t xml:space="preserve">: DML syntax to </w:t>
      </w:r>
      <w:r w:rsidRPr="009412AF">
        <w:rPr>
          <w:b/>
        </w:rPr>
        <w:t>fill database</w:t>
      </w:r>
      <w:r w:rsidRPr="009412AF">
        <w:t xml:space="preserve"> and DML syntax to </w:t>
      </w:r>
      <w:r w:rsidRPr="009412AF">
        <w:rPr>
          <w:b/>
        </w:rPr>
        <w:t>simulate</w:t>
      </w:r>
      <w:r w:rsidRPr="009412AF">
        <w:t xml:space="preserve"> the </w:t>
      </w:r>
      <w:r w:rsidRPr="009412AF">
        <w:rPr>
          <w:b/>
        </w:rPr>
        <w:t>transactions process</w:t>
      </w:r>
      <w:r w:rsidRPr="009412AF">
        <w:t xml:space="preserve"> should be a </w:t>
      </w:r>
      <w:r w:rsidRPr="009412AF">
        <w:rPr>
          <w:b/>
        </w:rPr>
        <w:t>different query</w:t>
      </w:r>
      <w:r w:rsidRPr="009412AF">
        <w:t>.</w:t>
      </w:r>
    </w:p>
    <w:p w14:paraId="6BEB01D6" w14:textId="77777777" w:rsidR="009412AF" w:rsidRPr="009412AF" w:rsidRDefault="009412AF" w:rsidP="009412AF">
      <w:pPr>
        <w:numPr>
          <w:ilvl w:val="0"/>
          <w:numId w:val="18"/>
        </w:numPr>
        <w:spacing w:line="360" w:lineRule="auto"/>
        <w:ind w:left="720"/>
        <w:contextualSpacing/>
        <w:jc w:val="both"/>
      </w:pPr>
      <w:r w:rsidRPr="009412AF">
        <w:t xml:space="preserve">To support database management process in </w:t>
      </w:r>
      <w:r w:rsidRPr="009412AF">
        <w:rPr>
          <w:b/>
        </w:rPr>
        <w:t>Bluejack Library</w:t>
      </w:r>
      <w:r w:rsidRPr="009412AF">
        <w:t>,</w:t>
      </w:r>
      <w:r w:rsidRPr="009412AF">
        <w:rPr>
          <w:b/>
        </w:rPr>
        <w:t xml:space="preserve"> </w:t>
      </w:r>
      <w:r w:rsidRPr="009412AF">
        <w:t>you are asked to provide several queries to acquire some essential data. The required query include:</w:t>
      </w:r>
    </w:p>
    <w:p w14:paraId="31B25FCF" w14:textId="77777777" w:rsidR="009412AF" w:rsidRPr="009412AF" w:rsidRDefault="009412AF" w:rsidP="00C75476">
      <w:pPr>
        <w:numPr>
          <w:ilvl w:val="0"/>
          <w:numId w:val="15"/>
        </w:numPr>
        <w:spacing w:line="360" w:lineRule="auto"/>
        <w:ind w:left="1134"/>
        <w:contextualSpacing/>
        <w:jc w:val="both"/>
      </w:pPr>
      <w:r w:rsidRPr="009412AF">
        <w:t>Display StudentName, StudentAddress, BorrowTransactionID, BorrowTransactionDate, and number of books borrowed (obtained from the total number of books borrowed) for every borrow transaction happened in 2020 by student whose address ends with ‘ Street’.</w:t>
      </w:r>
    </w:p>
    <w:p w14:paraId="231265C9" w14:textId="77777777" w:rsidR="009412AF" w:rsidRPr="009412AF" w:rsidRDefault="009412AF" w:rsidP="00C75476">
      <w:pPr>
        <w:numPr>
          <w:ilvl w:val="0"/>
          <w:numId w:val="15"/>
        </w:numPr>
        <w:spacing w:line="360" w:lineRule="auto"/>
        <w:ind w:left="1134"/>
        <w:contextualSpacing/>
        <w:jc w:val="both"/>
      </w:pPr>
      <w:r w:rsidRPr="009412AF">
        <w:t xml:space="preserve">Display BookTitle, Publish Month (obtained from the month of the book publish date), BookCategoryName, and Total Sum Donation (obtained from the total donation quantity) for each book whose category name contains ‘y’ and published in an odd month. </w:t>
      </w:r>
    </w:p>
    <w:p w14:paraId="13D7A4D7" w14:textId="77777777" w:rsidR="009412AF" w:rsidRPr="009412AF" w:rsidRDefault="009412AF" w:rsidP="00C75476">
      <w:pPr>
        <w:numPr>
          <w:ilvl w:val="0"/>
          <w:numId w:val="15"/>
        </w:numPr>
        <w:spacing w:line="360" w:lineRule="auto"/>
        <w:ind w:left="1134"/>
        <w:contextualSpacing/>
        <w:jc w:val="both"/>
      </w:pPr>
      <w:r w:rsidRPr="009412AF">
        <w:t xml:space="preserve">Display BorrowTransactionID, Borrow Transaction Date (obtained from BorrowTransactionDate with ‘dd mon yyyy’ format), StudentName, Books Borrowed (obtained from the total number of borrowed books), and Average Book Rating (obtained from the average rating of borrowed books) for every borrow transaction whose student has ‘gmail’ domain email and Average Book Rating more than 4.0. </w:t>
      </w:r>
    </w:p>
    <w:p w14:paraId="52DB9742" w14:textId="77777777" w:rsidR="009412AF" w:rsidRPr="009412AF" w:rsidRDefault="009412AF" w:rsidP="00C75476">
      <w:pPr>
        <w:numPr>
          <w:ilvl w:val="0"/>
          <w:numId w:val="15"/>
        </w:numPr>
        <w:spacing w:line="360" w:lineRule="auto"/>
        <w:ind w:left="1134"/>
        <w:contextualSpacing/>
        <w:jc w:val="both"/>
      </w:pPr>
      <w:r w:rsidRPr="009412AF">
        <w:t>Display DonatorName (obtained from DonatorName and started with ‘Ms.’), DonationDate (obtained from DonationDate with ‘Mon dd, yyyy’ format), Books Donated (obtained from the number of donated books), and Average Rating (obtained from the average rating of the donated books) for each donation happened in the first two weeks (inclusively between the 1</w:t>
      </w:r>
      <w:r w:rsidRPr="009412AF">
        <w:rPr>
          <w:vertAlign w:val="superscript"/>
        </w:rPr>
        <w:t>st</w:t>
      </w:r>
      <w:r w:rsidRPr="009412AF">
        <w:t xml:space="preserve"> and the 14</w:t>
      </w:r>
      <w:r w:rsidRPr="009412AF">
        <w:rPr>
          <w:vertAlign w:val="superscript"/>
        </w:rPr>
        <w:t>th</w:t>
      </w:r>
      <w:r w:rsidRPr="009412AF">
        <w:t xml:space="preserve"> day) from a female donator. </w:t>
      </w:r>
    </w:p>
    <w:p w14:paraId="4D469FEF" w14:textId="77777777" w:rsidR="009412AF" w:rsidRPr="009412AF" w:rsidRDefault="009412AF" w:rsidP="00C75476">
      <w:pPr>
        <w:numPr>
          <w:ilvl w:val="0"/>
          <w:numId w:val="15"/>
        </w:numPr>
        <w:spacing w:line="360" w:lineRule="auto"/>
        <w:ind w:left="1134"/>
        <w:contextualSpacing/>
        <w:jc w:val="both"/>
      </w:pPr>
      <w:r w:rsidRPr="009412AF">
        <w:t>Display DonatorName, DonationDate, StaffName, StaffGender, and StaffSalary (obtained from StaffSalary and started with ‘Rp.’) for every donation completed by staff whose salary is more than the average staff salary and its donator name consists of minimum two words. Sort the result by DonationDate in descending order.</w:t>
      </w:r>
    </w:p>
    <w:p w14:paraId="29726F50" w14:textId="77777777" w:rsidR="009412AF" w:rsidRPr="009412AF" w:rsidRDefault="009412AF" w:rsidP="00C75476">
      <w:pPr>
        <w:spacing w:line="360" w:lineRule="auto"/>
        <w:ind w:left="1134"/>
        <w:contextualSpacing/>
        <w:jc w:val="both"/>
        <w:rPr>
          <w:b/>
          <w:bCs/>
        </w:rPr>
      </w:pPr>
      <w:r w:rsidRPr="009412AF">
        <w:rPr>
          <w:b/>
          <w:bCs/>
        </w:rPr>
        <w:t>(alias subquery)</w:t>
      </w:r>
    </w:p>
    <w:p w14:paraId="26252196" w14:textId="77777777" w:rsidR="009412AF" w:rsidRPr="009412AF" w:rsidRDefault="009412AF" w:rsidP="00C75476">
      <w:pPr>
        <w:numPr>
          <w:ilvl w:val="0"/>
          <w:numId w:val="15"/>
        </w:numPr>
        <w:spacing w:line="360" w:lineRule="auto"/>
        <w:ind w:left="1134"/>
        <w:contextualSpacing/>
        <w:jc w:val="both"/>
      </w:pPr>
      <w:r w:rsidRPr="009412AF">
        <w:t xml:space="preserve">Display DonationID, BookTitle (obtained from removing all white spaces from BookTitle), Rating Percentage (obtained from multiplying the BookRating with 20 and added with ‘%’ at the end), Quantity, and DonatorPhone for each donation with book rating more than the average rating and DonatorAddress consists of more than 15 characters. </w:t>
      </w:r>
      <w:r w:rsidRPr="009412AF">
        <w:br/>
      </w:r>
      <w:r w:rsidRPr="009412AF">
        <w:rPr>
          <w:b/>
          <w:bCs/>
        </w:rPr>
        <w:t>(alias subquery)</w:t>
      </w:r>
    </w:p>
    <w:p w14:paraId="798642F1" w14:textId="77777777" w:rsidR="009412AF" w:rsidRPr="009412AF" w:rsidRDefault="009412AF" w:rsidP="00C75476">
      <w:pPr>
        <w:numPr>
          <w:ilvl w:val="0"/>
          <w:numId w:val="15"/>
        </w:numPr>
        <w:spacing w:line="360" w:lineRule="auto"/>
        <w:ind w:left="1134"/>
        <w:contextualSpacing/>
        <w:jc w:val="both"/>
      </w:pPr>
      <w:r w:rsidRPr="009412AF">
        <w:lastRenderedPageBreak/>
        <w:t>Display BorrowTransactionID, Borrow Date (obtained from BorrowTransactionDate in ‘mm-dd-yyyy’ format), Return Day (obtained from the day name of the return date), BookTitle, BookRating (obtained from BookRating followed by ‘ star(s)’), and BookCategoryName for each borrow transaction which contains book(s) whose rating is equal to the minimum rating or the maximum rating of all available books while also have more than 10 stocks. Sort the result based on the BorrowTransactionID in descending order.</w:t>
      </w:r>
    </w:p>
    <w:p w14:paraId="2EC31462" w14:textId="77777777" w:rsidR="009412AF" w:rsidRPr="009412AF" w:rsidRDefault="009412AF" w:rsidP="00C75476">
      <w:pPr>
        <w:spacing w:line="360" w:lineRule="auto"/>
        <w:ind w:left="1134"/>
        <w:contextualSpacing/>
        <w:jc w:val="both"/>
        <w:rPr>
          <w:b/>
          <w:bCs/>
        </w:rPr>
      </w:pPr>
      <w:r w:rsidRPr="009412AF">
        <w:rPr>
          <w:b/>
          <w:bCs/>
        </w:rPr>
        <w:t>(alias subquery)</w:t>
      </w:r>
    </w:p>
    <w:p w14:paraId="0CF1BEC2" w14:textId="77777777" w:rsidR="009412AF" w:rsidRPr="009412AF" w:rsidRDefault="009412AF" w:rsidP="00C75476">
      <w:pPr>
        <w:numPr>
          <w:ilvl w:val="0"/>
          <w:numId w:val="15"/>
        </w:numPr>
        <w:spacing w:line="360" w:lineRule="auto"/>
        <w:ind w:left="1134"/>
        <w:contextualSpacing/>
        <w:jc w:val="both"/>
      </w:pPr>
      <w:r w:rsidRPr="009412AF">
        <w:t>Display StudentName (obtained from StudentName added with ‘Mr. ’ at the beginning), StudentEmail (obtained by removing ‘.com’ from StudentEmail), Books Borrowed (obtained from the total number of books borrowed) for each borrow transaction done by male student and served by staff whose salary is more than the average staff salary. Then, combine it with StudentName (obtained from StudentName added with ‘Ms. ’ at the beginning), StudentEmail (obtained by removing ‘.com’ from StudentEmail), Books Borrowed (obtained from the total number of books borrowed) for each borrow transaction done by female student and served by staff whose salary is less than the average staff salary.</w:t>
      </w:r>
    </w:p>
    <w:p w14:paraId="312FD312" w14:textId="77777777" w:rsidR="009412AF" w:rsidRPr="009412AF" w:rsidRDefault="009412AF" w:rsidP="00C75476">
      <w:pPr>
        <w:spacing w:line="360" w:lineRule="auto"/>
        <w:ind w:left="1134"/>
        <w:contextualSpacing/>
        <w:jc w:val="both"/>
        <w:rPr>
          <w:b/>
          <w:bCs/>
        </w:rPr>
      </w:pPr>
      <w:r w:rsidRPr="009412AF">
        <w:rPr>
          <w:b/>
          <w:bCs/>
        </w:rPr>
        <w:t>(alias subquery)</w:t>
      </w:r>
    </w:p>
    <w:p w14:paraId="12C13508" w14:textId="77777777" w:rsidR="009412AF" w:rsidRPr="009412AF" w:rsidRDefault="009412AF" w:rsidP="00C75476">
      <w:pPr>
        <w:numPr>
          <w:ilvl w:val="0"/>
          <w:numId w:val="15"/>
        </w:numPr>
        <w:spacing w:line="360" w:lineRule="auto"/>
        <w:ind w:left="1134"/>
        <w:contextualSpacing/>
        <w:jc w:val="both"/>
      </w:pPr>
      <w:r w:rsidRPr="009412AF">
        <w:t>Create a view named ‘ViewDonationDetail’ to display DonatorName, Donation Transaction (obtained from the number of donation transaction), Average Quantity (obtained from the average donation quantity) for each donation done by donator whose address ended with ‘ Street’ or ‘ Avenue’ and Donation Transaction more than 1.</w:t>
      </w:r>
    </w:p>
    <w:p w14:paraId="191C1F11" w14:textId="77777777" w:rsidR="009412AF" w:rsidRPr="009412AF" w:rsidRDefault="009412AF" w:rsidP="00C75476">
      <w:pPr>
        <w:numPr>
          <w:ilvl w:val="0"/>
          <w:numId w:val="15"/>
        </w:numPr>
        <w:spacing w:line="360" w:lineRule="auto"/>
        <w:ind w:left="1134"/>
        <w:contextualSpacing/>
        <w:jc w:val="both"/>
      </w:pPr>
      <w:r w:rsidRPr="009412AF">
        <w:t>Create a view named ‘ViewStudentBorrowingData’ to display StudentName, Borrow Transaction (obtained from the total number of transaction), and Average Duration (obtained from the average different days between the borrow date and return date) for each borrow transaction done by male student whose email contains ‘yahoo’.</w:t>
      </w:r>
    </w:p>
    <w:p w14:paraId="66E09AA0" w14:textId="77777777" w:rsidR="009412AF" w:rsidRPr="009412AF" w:rsidRDefault="009412AF" w:rsidP="009412AF">
      <w:pPr>
        <w:spacing w:line="360" w:lineRule="auto"/>
        <w:jc w:val="both"/>
        <w:rPr>
          <w:b/>
        </w:rPr>
      </w:pPr>
    </w:p>
    <w:p w14:paraId="5198E8F4" w14:textId="77777777" w:rsidR="009412AF" w:rsidRPr="009412AF" w:rsidRDefault="009412AF" w:rsidP="009412AF">
      <w:pPr>
        <w:spacing w:line="360" w:lineRule="auto"/>
        <w:jc w:val="both"/>
      </w:pPr>
      <w:r w:rsidRPr="009412AF">
        <w:rPr>
          <w:b/>
        </w:rPr>
        <w:t>File that must be collected</w:t>
      </w:r>
      <w:r w:rsidRPr="009412AF">
        <w:t>:</w:t>
      </w:r>
    </w:p>
    <w:p w14:paraId="722DCA01" w14:textId="77777777" w:rsidR="009412AF" w:rsidRPr="009412AF" w:rsidRDefault="009412AF" w:rsidP="009412AF">
      <w:pPr>
        <w:numPr>
          <w:ilvl w:val="0"/>
          <w:numId w:val="21"/>
        </w:numPr>
        <w:spacing w:line="360" w:lineRule="auto"/>
        <w:contextualSpacing/>
        <w:jc w:val="both"/>
      </w:pPr>
      <w:r w:rsidRPr="009412AF">
        <w:t>Entity Relationship Diagram (.vsdx, .png)</w:t>
      </w:r>
    </w:p>
    <w:p w14:paraId="61AB81BF" w14:textId="77777777" w:rsidR="009412AF" w:rsidRPr="009412AF" w:rsidRDefault="009412AF" w:rsidP="009412AF">
      <w:pPr>
        <w:numPr>
          <w:ilvl w:val="0"/>
          <w:numId w:val="21"/>
        </w:numPr>
        <w:spacing w:line="360" w:lineRule="auto"/>
        <w:contextualSpacing/>
        <w:jc w:val="both"/>
      </w:pPr>
      <w:r w:rsidRPr="009412AF">
        <w:t>Query to create the database system. (.sql)</w:t>
      </w:r>
    </w:p>
    <w:p w14:paraId="0B9D601F" w14:textId="77777777" w:rsidR="009412AF" w:rsidRPr="009412AF" w:rsidRDefault="009412AF" w:rsidP="009412AF">
      <w:pPr>
        <w:numPr>
          <w:ilvl w:val="0"/>
          <w:numId w:val="21"/>
        </w:numPr>
        <w:spacing w:line="360" w:lineRule="auto"/>
        <w:contextualSpacing/>
        <w:jc w:val="both"/>
      </w:pPr>
      <w:r w:rsidRPr="009412AF">
        <w:t>Query to insert data into tables. (.sql)</w:t>
      </w:r>
    </w:p>
    <w:p w14:paraId="2F7D2FAC" w14:textId="77777777" w:rsidR="009412AF" w:rsidRPr="009412AF" w:rsidRDefault="009412AF" w:rsidP="009412AF">
      <w:pPr>
        <w:numPr>
          <w:ilvl w:val="0"/>
          <w:numId w:val="21"/>
        </w:numPr>
        <w:spacing w:line="360" w:lineRule="auto"/>
        <w:contextualSpacing/>
        <w:jc w:val="both"/>
      </w:pPr>
      <w:r w:rsidRPr="009412AF">
        <w:t>Query to simulate the transactions processes. (.sql)</w:t>
      </w:r>
    </w:p>
    <w:p w14:paraId="709AABFA" w14:textId="77777777" w:rsidR="009412AF" w:rsidRPr="009412AF" w:rsidRDefault="009412AF" w:rsidP="009412AF">
      <w:pPr>
        <w:numPr>
          <w:ilvl w:val="0"/>
          <w:numId w:val="21"/>
        </w:numPr>
        <w:spacing w:line="360" w:lineRule="auto"/>
        <w:contextualSpacing/>
        <w:jc w:val="both"/>
      </w:pPr>
      <w:r w:rsidRPr="009412AF">
        <w:t>Query to answer the 10 cases. (.sql)</w:t>
      </w:r>
    </w:p>
    <w:p w14:paraId="573DA4DC" w14:textId="72EA6815" w:rsidR="00680630" w:rsidRDefault="00680630">
      <w:pPr>
        <w:rPr>
          <w:lang w:val="id-ID"/>
        </w:rPr>
      </w:pPr>
    </w:p>
    <w:p w14:paraId="3B425172" w14:textId="77777777" w:rsidR="00680630" w:rsidRDefault="00680630" w:rsidP="00680630">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7A3B5941" w14:textId="77777777" w:rsidR="00680630" w:rsidRPr="008968F1" w:rsidRDefault="00680630" w:rsidP="00680630">
      <w:pPr>
        <w:numPr>
          <w:ilvl w:val="0"/>
          <w:numId w:val="12"/>
        </w:numPr>
        <w:tabs>
          <w:tab w:val="clear" w:pos="3600"/>
          <w:tab w:val="num" w:pos="360"/>
        </w:tabs>
        <w:spacing w:line="360" w:lineRule="auto"/>
        <w:ind w:left="360"/>
        <w:jc w:val="both"/>
        <w:rPr>
          <w:color w:val="000000"/>
        </w:rPr>
      </w:pPr>
      <w:r>
        <w:rPr>
          <w:color w:val="000000"/>
        </w:rPr>
        <w:lastRenderedPageBreak/>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1DC0075" w14:textId="41B0040A"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41D5A">
        <w:rPr>
          <w:color w:val="000000"/>
        </w:rPr>
        <w:t>Use the techniques taught during practicum</w:t>
      </w:r>
    </w:p>
    <w:p w14:paraId="000A6D70"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2B150881"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60F3F3C9"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All files in your project</w:t>
      </w:r>
    </w:p>
    <w:p w14:paraId="09DC52F8"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6467AB9D" w14:textId="0ECCC36F" w:rsidR="00680630" w:rsidRDefault="00680630" w:rsidP="00680630">
      <w:pPr>
        <w:numPr>
          <w:ilvl w:val="1"/>
          <w:numId w:val="12"/>
        </w:numPr>
        <w:spacing w:line="360" w:lineRule="auto"/>
        <w:jc w:val="both"/>
        <w:rPr>
          <w:rStyle w:val="longtext"/>
          <w:color w:val="000000"/>
        </w:rPr>
      </w:pPr>
      <w:r w:rsidRPr="00680630">
        <w:rPr>
          <w:rStyle w:val="longtext"/>
          <w:color w:val="000000"/>
        </w:rPr>
        <w:t>*.DOC file (documentation of your project) that contains the reference links of additional files (image, audio, video, etc.) used in your project</w:t>
      </w:r>
    </w:p>
    <w:p w14:paraId="60722874" w14:textId="67DE97CA" w:rsidR="00C03763" w:rsidRPr="00680630" w:rsidRDefault="00C03763" w:rsidP="00680630">
      <w:pPr>
        <w:numPr>
          <w:ilvl w:val="1"/>
          <w:numId w:val="12"/>
        </w:numPr>
        <w:spacing w:line="360" w:lineRule="auto"/>
        <w:jc w:val="both"/>
        <w:rPr>
          <w:rStyle w:val="longtext"/>
          <w:color w:val="000000"/>
        </w:rPr>
      </w:pPr>
      <w:r>
        <w:rPr>
          <w:noProof/>
        </w:rPr>
        <w:drawing>
          <wp:inline distT="0" distB="0" distL="0" distR="0" wp14:anchorId="1920D238" wp14:editId="58E55513">
            <wp:extent cx="6280785" cy="40697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785" cy="4069715"/>
                    </a:xfrm>
                    <a:prstGeom prst="rect">
                      <a:avLst/>
                    </a:prstGeom>
                    <a:noFill/>
                    <a:ln>
                      <a:noFill/>
                    </a:ln>
                  </pic:spPr>
                </pic:pic>
              </a:graphicData>
            </a:graphic>
          </wp:inline>
        </w:drawing>
      </w:r>
    </w:p>
    <w:p w14:paraId="25A7EE82" w14:textId="483B841E" w:rsidR="00680630" w:rsidRDefault="00680630"/>
    <w:p w14:paraId="2E483CA1" w14:textId="6291B0C4" w:rsidR="001956AC" w:rsidRDefault="00F2216A">
      <w:r>
        <w:rPr>
          <w:noProof/>
        </w:rPr>
        <w:lastRenderedPageBreak/>
        <w:drawing>
          <wp:inline distT="0" distB="0" distL="0" distR="0" wp14:anchorId="048E3BED" wp14:editId="30D18F4F">
            <wp:extent cx="6280785" cy="28435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785" cy="2843530"/>
                    </a:xfrm>
                    <a:prstGeom prst="rect">
                      <a:avLst/>
                    </a:prstGeom>
                    <a:noFill/>
                    <a:ln>
                      <a:noFill/>
                    </a:ln>
                  </pic:spPr>
                </pic:pic>
              </a:graphicData>
            </a:graphic>
          </wp:inline>
        </w:drawing>
      </w:r>
    </w:p>
    <w:p w14:paraId="334CB0BB"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8000"/>
          <w:sz w:val="19"/>
          <w:szCs w:val="19"/>
          <w:lang w:val="en-ID" w:eastAsia="en-US"/>
        </w:rPr>
        <w:t>--create database SuperMarket</w:t>
      </w:r>
    </w:p>
    <w:p w14:paraId="2024D47F"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go</w:t>
      </w:r>
    </w:p>
    <w:p w14:paraId="3FF8C874"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use</w:t>
      </w:r>
      <w:r>
        <w:rPr>
          <w:rFonts w:ascii="Consolas" w:eastAsiaTheme="minorHAnsi" w:hAnsi="Consolas" w:cs="Consolas"/>
          <w:color w:val="000000"/>
          <w:sz w:val="19"/>
          <w:szCs w:val="19"/>
          <w:lang w:val="en-ID" w:eastAsia="en-US"/>
        </w:rPr>
        <w:t xml:space="preserve"> SuperMarket</w:t>
      </w:r>
    </w:p>
    <w:p w14:paraId="462EEC72"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1131B73F"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MsCategory</w:t>
      </w:r>
      <w:r>
        <w:rPr>
          <w:rFonts w:ascii="Consolas" w:eastAsiaTheme="minorHAnsi" w:hAnsi="Consolas" w:cs="Consolas"/>
          <w:color w:val="808080"/>
          <w:sz w:val="19"/>
          <w:szCs w:val="19"/>
          <w:lang w:val="en-ID" w:eastAsia="en-US"/>
        </w:rPr>
        <w:t>(</w:t>
      </w:r>
    </w:p>
    <w:p w14:paraId="3B4F9998"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CategoryID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CategoryID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'CT[0-9][0-9][0-9][0-9][0-9][0-9][0-9][0-9]'</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p>
    <w:p w14:paraId="77C42E69"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CategoryName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255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3C357C50"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6AEEE0C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69330D35"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668EAA74"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MsProduct</w:t>
      </w:r>
      <w:r>
        <w:rPr>
          <w:rFonts w:ascii="Consolas" w:eastAsiaTheme="minorHAnsi" w:hAnsi="Consolas" w:cs="Consolas"/>
          <w:color w:val="808080"/>
          <w:sz w:val="19"/>
          <w:szCs w:val="19"/>
          <w:lang w:val="en-ID" w:eastAsia="en-US"/>
        </w:rPr>
        <w:t>(</w:t>
      </w:r>
    </w:p>
    <w:p w14:paraId="0A2E1C2E"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ProductID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ProductID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'PD[0-9][0-9][0-9][0-9][0-9][0-9][0-9][0-9]'</w:t>
      </w:r>
      <w:r>
        <w:rPr>
          <w:rFonts w:ascii="Consolas" w:eastAsiaTheme="minorHAnsi" w:hAnsi="Consolas" w:cs="Consolas"/>
          <w:color w:val="808080"/>
          <w:sz w:val="19"/>
          <w:szCs w:val="19"/>
          <w:lang w:val="en-ID" w:eastAsia="en-US"/>
        </w:rPr>
        <w:t>),</w:t>
      </w:r>
    </w:p>
    <w:p w14:paraId="25FBC3B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CategoryID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foreign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references</w:t>
      </w:r>
      <w:r>
        <w:rPr>
          <w:rFonts w:ascii="Consolas" w:eastAsiaTheme="minorHAnsi" w:hAnsi="Consolas" w:cs="Consolas"/>
          <w:color w:val="000000"/>
          <w:sz w:val="19"/>
          <w:szCs w:val="19"/>
          <w:lang w:val="en-ID" w:eastAsia="en-US"/>
        </w:rPr>
        <w:t xml:space="preserve"> MsCategory</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CategoryID</w:t>
      </w:r>
      <w:r>
        <w:rPr>
          <w:rFonts w:ascii="Consolas" w:eastAsiaTheme="minorHAnsi" w:hAnsi="Consolas" w:cs="Consolas"/>
          <w:color w:val="808080"/>
          <w:sz w:val="19"/>
          <w:szCs w:val="19"/>
          <w:lang w:val="en-ID" w:eastAsia="en-US"/>
        </w:rPr>
        <w:t>)</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FF"/>
          <w:sz w:val="19"/>
          <w:szCs w:val="19"/>
          <w:lang w:val="en-ID" w:eastAsia="en-US"/>
        </w:rPr>
        <w:t>update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delete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4690F7E3"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ProductName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255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42828B38"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ProductPrice </w:t>
      </w:r>
      <w:r>
        <w:rPr>
          <w:rFonts w:ascii="Consolas" w:eastAsiaTheme="minorHAnsi" w:hAnsi="Consolas" w:cs="Consolas"/>
          <w:color w:val="0000FF"/>
          <w:sz w:val="19"/>
          <w:szCs w:val="19"/>
          <w:lang w:val="en-ID" w:eastAsia="en-US"/>
        </w:rPr>
        <w:t>int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2523AF53"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Stock </w:t>
      </w:r>
      <w:r>
        <w:rPr>
          <w:rFonts w:ascii="Consolas" w:eastAsiaTheme="minorHAnsi" w:hAnsi="Consolas" w:cs="Consolas"/>
          <w:color w:val="0000FF"/>
          <w:sz w:val="19"/>
          <w:szCs w:val="19"/>
          <w:lang w:val="en-ID" w:eastAsia="en-US"/>
        </w:rPr>
        <w:t>int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6509BDAB"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41BE4401"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3B43B002"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MsStaffPosition</w:t>
      </w:r>
      <w:r>
        <w:rPr>
          <w:rFonts w:ascii="Consolas" w:eastAsiaTheme="minorHAnsi" w:hAnsi="Consolas" w:cs="Consolas"/>
          <w:color w:val="808080"/>
          <w:sz w:val="19"/>
          <w:szCs w:val="19"/>
          <w:lang w:val="en-ID" w:eastAsia="en-US"/>
        </w:rPr>
        <w:t>(</w:t>
      </w:r>
    </w:p>
    <w:p w14:paraId="2EC407CE"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StaffPositionID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StaffPositionID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'SP[0-9][0-9][0-9][0-9][0-9][0-9][0-9][0-9]'</w:t>
      </w:r>
      <w:r>
        <w:rPr>
          <w:rFonts w:ascii="Consolas" w:eastAsiaTheme="minorHAnsi" w:hAnsi="Consolas" w:cs="Consolas"/>
          <w:color w:val="808080"/>
          <w:sz w:val="19"/>
          <w:szCs w:val="19"/>
          <w:lang w:val="en-ID" w:eastAsia="en-US"/>
        </w:rPr>
        <w:t>),</w:t>
      </w:r>
    </w:p>
    <w:p w14:paraId="316C43D3"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StaffPosition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255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2172D543"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4D6C3C7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4C595662"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MsStaff</w:t>
      </w:r>
      <w:r>
        <w:rPr>
          <w:rFonts w:ascii="Consolas" w:eastAsiaTheme="minorHAnsi" w:hAnsi="Consolas" w:cs="Consolas"/>
          <w:color w:val="808080"/>
          <w:sz w:val="19"/>
          <w:szCs w:val="19"/>
          <w:lang w:val="en-ID" w:eastAsia="en-US"/>
        </w:rPr>
        <w:t>(</w:t>
      </w:r>
    </w:p>
    <w:p w14:paraId="1A53D8A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StaffID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'ST[0-9][0-9][0-9][0-9][0-9][0-9][0-9][0-9]'</w:t>
      </w:r>
      <w:r>
        <w:rPr>
          <w:rFonts w:ascii="Consolas" w:eastAsiaTheme="minorHAnsi" w:hAnsi="Consolas" w:cs="Consolas"/>
          <w:color w:val="808080"/>
          <w:sz w:val="19"/>
          <w:szCs w:val="19"/>
          <w:lang w:val="en-ID" w:eastAsia="en-US"/>
        </w:rPr>
        <w:t>),</w:t>
      </w:r>
    </w:p>
    <w:p w14:paraId="1DAC2DFB"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StaffPositionID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foreign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references</w:t>
      </w:r>
      <w:r>
        <w:rPr>
          <w:rFonts w:ascii="Consolas" w:eastAsiaTheme="minorHAnsi" w:hAnsi="Consolas" w:cs="Consolas"/>
          <w:color w:val="000000"/>
          <w:sz w:val="19"/>
          <w:szCs w:val="19"/>
          <w:lang w:val="en-ID" w:eastAsia="en-US"/>
        </w:rPr>
        <w:t xml:space="preserve"> MsStaffPosition</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StaffPositionID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FF"/>
          <w:sz w:val="19"/>
          <w:szCs w:val="19"/>
          <w:lang w:val="en-ID" w:eastAsia="en-US"/>
        </w:rPr>
        <w:t>update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delete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716CB472"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StaffName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255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72537771"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StaffGender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8</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StaffGender </w:t>
      </w:r>
      <w:r>
        <w:rPr>
          <w:rFonts w:ascii="Consolas" w:eastAsiaTheme="minorHAnsi" w:hAnsi="Consolas" w:cs="Consolas"/>
          <w:color w:val="808080"/>
          <w:sz w:val="19"/>
          <w:szCs w:val="19"/>
          <w:lang w:val="en-ID" w:eastAsia="en-US"/>
        </w:rPr>
        <w:t>in</w:t>
      </w:r>
      <w:r>
        <w:rPr>
          <w:rFonts w:ascii="Consolas" w:eastAsiaTheme="minorHAnsi" w:hAnsi="Consolas" w:cs="Consolas"/>
          <w:color w:val="0000FF"/>
          <w:sz w:val="19"/>
          <w:szCs w:val="19"/>
          <w:lang w:val="en-ID" w:eastAsia="en-US"/>
        </w:rPr>
        <w:t xml:space="preserve"> </w:t>
      </w:r>
      <w:r>
        <w:rPr>
          <w:rFonts w:ascii="Consolas" w:eastAsiaTheme="minorHAnsi" w:hAnsi="Consolas" w:cs="Consolas"/>
          <w:color w:val="808080"/>
          <w:sz w:val="19"/>
          <w:szCs w:val="19"/>
          <w:lang w:val="en-ID" w:eastAsia="en-US"/>
        </w:rPr>
        <w:t>(</w:t>
      </w:r>
      <w:r>
        <w:rPr>
          <w:rFonts w:ascii="Consolas" w:eastAsiaTheme="minorHAnsi" w:hAnsi="Consolas" w:cs="Consolas"/>
          <w:color w:val="FF0000"/>
          <w:sz w:val="19"/>
          <w:szCs w:val="19"/>
          <w:lang w:val="en-ID" w:eastAsia="en-US"/>
        </w:rPr>
        <w:t>'Male'</w:t>
      </w:r>
      <w:r>
        <w:rPr>
          <w:rFonts w:ascii="Consolas" w:eastAsiaTheme="minorHAnsi" w:hAnsi="Consolas" w:cs="Consolas"/>
          <w:color w:val="808080"/>
          <w:sz w:val="19"/>
          <w:szCs w:val="19"/>
          <w:lang w:val="en-ID" w:eastAsia="en-US"/>
        </w:rPr>
        <w:t>,</w:t>
      </w:r>
      <w:r>
        <w:rPr>
          <w:rFonts w:ascii="Consolas" w:eastAsiaTheme="minorHAnsi" w:hAnsi="Consolas" w:cs="Consolas"/>
          <w:color w:val="FF0000"/>
          <w:sz w:val="19"/>
          <w:szCs w:val="19"/>
          <w:lang w:val="en-ID" w:eastAsia="en-US"/>
        </w:rPr>
        <w:t>'Female'</w:t>
      </w:r>
      <w:r>
        <w:rPr>
          <w:rFonts w:ascii="Consolas" w:eastAsiaTheme="minorHAnsi" w:hAnsi="Consolas" w:cs="Consolas"/>
          <w:color w:val="808080"/>
          <w:sz w:val="19"/>
          <w:szCs w:val="19"/>
          <w:lang w:val="en-ID" w:eastAsia="en-US"/>
        </w:rPr>
        <w:t>)),</w:t>
      </w:r>
    </w:p>
    <w:p w14:paraId="071A17F9"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StaffEmail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255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StaffEmail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w:t>
      </w:r>
      <w:r>
        <w:rPr>
          <w:rFonts w:ascii="Consolas" w:eastAsiaTheme="minorHAnsi" w:hAnsi="Consolas" w:cs="Consolas"/>
          <w:color w:val="808080"/>
          <w:sz w:val="19"/>
          <w:szCs w:val="19"/>
          <w:lang w:val="en-ID" w:eastAsia="en-US"/>
        </w:rPr>
        <w:t>),</w:t>
      </w:r>
    </w:p>
    <w:p w14:paraId="0F1670EB"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StaffDOB </w:t>
      </w:r>
      <w:r>
        <w:rPr>
          <w:rFonts w:ascii="Consolas" w:eastAsiaTheme="minorHAnsi" w:hAnsi="Consolas" w:cs="Consolas"/>
          <w:color w:val="0000FF"/>
          <w:sz w:val="19"/>
          <w:szCs w:val="19"/>
          <w:lang w:val="en-ID" w:eastAsia="en-US"/>
        </w:rPr>
        <w:t>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6AF6A975"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13CFCF4A"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264FFF02"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TransactionHeader</w:t>
      </w:r>
      <w:r>
        <w:rPr>
          <w:rFonts w:ascii="Consolas" w:eastAsiaTheme="minorHAnsi" w:hAnsi="Consolas" w:cs="Consolas"/>
          <w:color w:val="808080"/>
          <w:sz w:val="19"/>
          <w:szCs w:val="19"/>
          <w:lang w:val="en-ID" w:eastAsia="en-US"/>
        </w:rPr>
        <w:t>(</w:t>
      </w:r>
    </w:p>
    <w:p w14:paraId="65F6C13F"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TransactionID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TransactionID </w:t>
      </w:r>
      <w:r>
        <w:rPr>
          <w:rFonts w:ascii="Consolas" w:eastAsiaTheme="minorHAnsi" w:hAnsi="Consolas" w:cs="Consolas"/>
          <w:color w:val="808080"/>
          <w:sz w:val="19"/>
          <w:szCs w:val="19"/>
          <w:lang w:val="en-ID" w:eastAsia="en-US"/>
        </w:rPr>
        <w:t>like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'TS[0-9][0-9][0-9][0-9][0-9][0-9][0-9][0-9][0-9][0-9][0-9][0-9][0-9]'</w:t>
      </w:r>
      <w:r>
        <w:rPr>
          <w:rFonts w:ascii="Consolas" w:eastAsiaTheme="minorHAnsi" w:hAnsi="Consolas" w:cs="Consolas"/>
          <w:color w:val="808080"/>
          <w:sz w:val="19"/>
          <w:szCs w:val="19"/>
          <w:lang w:val="en-ID" w:eastAsia="en-US"/>
        </w:rPr>
        <w:t>),</w:t>
      </w:r>
    </w:p>
    <w:p w14:paraId="46607FB4"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lastRenderedPageBreak/>
        <w:tab/>
        <w:t xml:space="preserve">StaffID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foreign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references</w:t>
      </w:r>
      <w:r>
        <w:rPr>
          <w:rFonts w:ascii="Consolas" w:eastAsiaTheme="minorHAnsi" w:hAnsi="Consolas" w:cs="Consolas"/>
          <w:color w:val="000000"/>
          <w:sz w:val="19"/>
          <w:szCs w:val="19"/>
          <w:lang w:val="en-ID" w:eastAsia="en-US"/>
        </w:rPr>
        <w:t xml:space="preserve"> MsStaff</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StaffID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FF"/>
          <w:sz w:val="19"/>
          <w:szCs w:val="19"/>
          <w:lang w:val="en-ID" w:eastAsia="en-US"/>
        </w:rPr>
        <w:t>update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delete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7F0FF2DB"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TransactionDate </w:t>
      </w:r>
      <w:r>
        <w:rPr>
          <w:rFonts w:ascii="Consolas" w:eastAsiaTheme="minorHAnsi" w:hAnsi="Consolas" w:cs="Consolas"/>
          <w:color w:val="0000FF"/>
          <w:sz w:val="19"/>
          <w:szCs w:val="19"/>
          <w:lang w:val="en-ID" w:eastAsia="en-US"/>
        </w:rPr>
        <w:t>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21E4ACE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PaymentMethod </w:t>
      </w:r>
      <w:r>
        <w:rPr>
          <w:rFonts w:ascii="Consolas" w:eastAsiaTheme="minorHAnsi" w:hAnsi="Consolas" w:cs="Consolas"/>
          <w:color w:val="0000FF"/>
          <w:sz w:val="19"/>
          <w:szCs w:val="19"/>
          <w:lang w:val="en-ID" w:eastAsia="en-US"/>
        </w:rPr>
        <w:t>varchar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50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check</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PaymentMethod </w:t>
      </w:r>
      <w:r>
        <w:rPr>
          <w:rFonts w:ascii="Consolas" w:eastAsiaTheme="minorHAnsi" w:hAnsi="Consolas" w:cs="Consolas"/>
          <w:color w:val="808080"/>
          <w:sz w:val="19"/>
          <w:szCs w:val="19"/>
          <w:lang w:val="en-ID" w:eastAsia="en-US"/>
        </w:rPr>
        <w:t>in</w:t>
      </w:r>
      <w:r>
        <w:rPr>
          <w:rFonts w:ascii="Consolas" w:eastAsiaTheme="minorHAnsi" w:hAnsi="Consolas" w:cs="Consolas"/>
          <w:color w:val="0000FF"/>
          <w:sz w:val="19"/>
          <w:szCs w:val="19"/>
          <w:lang w:val="en-ID" w:eastAsia="en-US"/>
        </w:rPr>
        <w:t xml:space="preserve"> </w:t>
      </w:r>
      <w:r>
        <w:rPr>
          <w:rFonts w:ascii="Consolas" w:eastAsiaTheme="minorHAnsi" w:hAnsi="Consolas" w:cs="Consolas"/>
          <w:color w:val="808080"/>
          <w:sz w:val="19"/>
          <w:szCs w:val="19"/>
          <w:lang w:val="en-ID" w:eastAsia="en-US"/>
        </w:rPr>
        <w:t>(</w:t>
      </w:r>
      <w:r>
        <w:rPr>
          <w:rFonts w:ascii="Consolas" w:eastAsiaTheme="minorHAnsi" w:hAnsi="Consolas" w:cs="Consolas"/>
          <w:color w:val="FF0000"/>
          <w:sz w:val="19"/>
          <w:szCs w:val="19"/>
          <w:lang w:val="en-ID" w:eastAsia="en-US"/>
        </w:rPr>
        <w:t>'Card'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00"/>
          <w:sz w:val="19"/>
          <w:szCs w:val="19"/>
          <w:lang w:val="en-ID" w:eastAsia="en-US"/>
        </w:rPr>
        <w:t>'Cash'</w:t>
      </w:r>
      <w:r>
        <w:rPr>
          <w:rFonts w:ascii="Consolas" w:eastAsiaTheme="minorHAnsi" w:hAnsi="Consolas" w:cs="Consolas"/>
          <w:color w:val="808080"/>
          <w:sz w:val="19"/>
          <w:szCs w:val="19"/>
          <w:lang w:val="en-ID" w:eastAsia="en-US"/>
        </w:rPr>
        <w:t>))</w:t>
      </w:r>
    </w:p>
    <w:p w14:paraId="5CCAD331"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6C14E97F"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794EA026"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create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table</w:t>
      </w:r>
      <w:r>
        <w:rPr>
          <w:rFonts w:ascii="Consolas" w:eastAsiaTheme="minorHAnsi" w:hAnsi="Consolas" w:cs="Consolas"/>
          <w:color w:val="000000"/>
          <w:sz w:val="19"/>
          <w:szCs w:val="19"/>
          <w:lang w:val="en-ID" w:eastAsia="en-US"/>
        </w:rPr>
        <w:t xml:space="preserve"> TransactionDetail</w:t>
      </w:r>
      <w:r>
        <w:rPr>
          <w:rFonts w:ascii="Consolas" w:eastAsiaTheme="minorHAnsi" w:hAnsi="Consolas" w:cs="Consolas"/>
          <w:color w:val="808080"/>
          <w:sz w:val="19"/>
          <w:szCs w:val="19"/>
          <w:lang w:val="en-ID" w:eastAsia="en-US"/>
        </w:rPr>
        <w:t>(</w:t>
      </w:r>
    </w:p>
    <w:p w14:paraId="5862CB1D"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TransactionID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15</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foreign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references</w:t>
      </w:r>
      <w:r>
        <w:rPr>
          <w:rFonts w:ascii="Consolas" w:eastAsiaTheme="minorHAnsi" w:hAnsi="Consolas" w:cs="Consolas"/>
          <w:color w:val="000000"/>
          <w:sz w:val="19"/>
          <w:szCs w:val="19"/>
          <w:lang w:val="en-ID" w:eastAsia="en-US"/>
        </w:rPr>
        <w:t xml:space="preserve"> TransactionHeader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TransactionID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FF"/>
          <w:sz w:val="19"/>
          <w:szCs w:val="19"/>
          <w:lang w:val="en-ID" w:eastAsia="en-US"/>
        </w:rPr>
        <w:t>update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delete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6116F45F"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ProductID </w:t>
      </w:r>
      <w:r>
        <w:rPr>
          <w:rFonts w:ascii="Consolas" w:eastAsiaTheme="minorHAnsi" w:hAnsi="Consolas" w:cs="Consolas"/>
          <w:color w:val="0000FF"/>
          <w:sz w:val="19"/>
          <w:szCs w:val="19"/>
          <w:lang w:val="en-ID" w:eastAsia="en-US"/>
        </w:rPr>
        <w:t>char</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10</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foreign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references</w:t>
      </w:r>
      <w:r>
        <w:rPr>
          <w:rFonts w:ascii="Consolas" w:eastAsiaTheme="minorHAnsi" w:hAnsi="Consolas" w:cs="Consolas"/>
          <w:color w:val="000000"/>
          <w:sz w:val="19"/>
          <w:szCs w:val="19"/>
          <w:lang w:val="en-ID" w:eastAsia="en-US"/>
        </w:rPr>
        <w:t xml:space="preserve"> MsProduct</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ProductID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FF00FF"/>
          <w:sz w:val="19"/>
          <w:szCs w:val="19"/>
          <w:lang w:val="en-ID" w:eastAsia="en-US"/>
        </w:rPr>
        <w:t>update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on</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delete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cascade</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48A9BC60"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t xml:space="preserve">Quantity </w:t>
      </w:r>
      <w:r>
        <w:rPr>
          <w:rFonts w:ascii="Consolas" w:eastAsiaTheme="minorHAnsi" w:hAnsi="Consolas" w:cs="Consolas"/>
          <w:color w:val="0000FF"/>
          <w:sz w:val="19"/>
          <w:szCs w:val="19"/>
          <w:lang w:val="en-ID" w:eastAsia="en-US"/>
        </w:rPr>
        <w:t>int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not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null,</w:t>
      </w:r>
    </w:p>
    <w:p w14:paraId="32AC7CE0"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000000"/>
          <w:sz w:val="19"/>
          <w:szCs w:val="19"/>
          <w:lang w:val="en-ID" w:eastAsia="en-US"/>
        </w:rPr>
        <w:tab/>
      </w:r>
      <w:r>
        <w:rPr>
          <w:rFonts w:ascii="Consolas" w:eastAsiaTheme="minorHAnsi" w:hAnsi="Consolas" w:cs="Consolas"/>
          <w:color w:val="0000FF"/>
          <w:sz w:val="19"/>
          <w:szCs w:val="19"/>
          <w:lang w:val="en-ID" w:eastAsia="en-US"/>
        </w:rPr>
        <w:t>primary</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0000FF"/>
          <w:sz w:val="19"/>
          <w:szCs w:val="19"/>
          <w:lang w:val="en-ID" w:eastAsia="en-US"/>
        </w:rPr>
        <w:t>key</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TransactionID</w:t>
      </w:r>
      <w:r>
        <w:rPr>
          <w:rFonts w:ascii="Consolas" w:eastAsiaTheme="minorHAnsi" w:hAnsi="Consolas" w:cs="Consolas"/>
          <w:color w:val="808080"/>
          <w:sz w:val="19"/>
          <w:szCs w:val="19"/>
          <w:lang w:val="en-ID" w:eastAsia="en-US"/>
        </w:rPr>
        <w:t>,</w:t>
      </w:r>
      <w:r>
        <w:rPr>
          <w:rFonts w:ascii="Consolas" w:eastAsiaTheme="minorHAnsi" w:hAnsi="Consolas" w:cs="Consolas"/>
          <w:color w:val="000000"/>
          <w:sz w:val="19"/>
          <w:szCs w:val="19"/>
          <w:lang w:val="en-ID" w:eastAsia="en-US"/>
        </w:rPr>
        <w:t xml:space="preserve"> ProductID</w:t>
      </w:r>
      <w:r>
        <w:rPr>
          <w:rFonts w:ascii="Consolas" w:eastAsiaTheme="minorHAnsi" w:hAnsi="Consolas" w:cs="Consolas"/>
          <w:color w:val="808080"/>
          <w:sz w:val="19"/>
          <w:szCs w:val="19"/>
          <w:lang w:val="en-ID" w:eastAsia="en-US"/>
        </w:rPr>
        <w:t>)</w:t>
      </w:r>
    </w:p>
    <w:p w14:paraId="1E3F7A97"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r>
        <w:rPr>
          <w:rFonts w:ascii="Consolas" w:eastAsiaTheme="minorHAnsi" w:hAnsi="Consolas" w:cs="Consolas"/>
          <w:color w:val="808080"/>
          <w:sz w:val="19"/>
          <w:szCs w:val="19"/>
          <w:lang w:val="en-ID" w:eastAsia="en-US"/>
        </w:rPr>
        <w:t>)</w:t>
      </w:r>
    </w:p>
    <w:p w14:paraId="044EA4D6" w14:textId="77777777" w:rsidR="001956AC" w:rsidRDefault="001956AC" w:rsidP="001956AC">
      <w:pPr>
        <w:autoSpaceDE w:val="0"/>
        <w:autoSpaceDN w:val="0"/>
        <w:adjustRightInd w:val="0"/>
        <w:rPr>
          <w:rFonts w:ascii="Consolas" w:eastAsiaTheme="minorHAnsi" w:hAnsi="Consolas" w:cs="Consolas"/>
          <w:color w:val="000000"/>
          <w:sz w:val="19"/>
          <w:szCs w:val="19"/>
          <w:lang w:val="en-ID" w:eastAsia="en-US"/>
        </w:rPr>
      </w:pPr>
    </w:p>
    <w:p w14:paraId="622067C6" w14:textId="361045BB" w:rsidR="001956AC" w:rsidRDefault="001956AC" w:rsidP="001956AC">
      <w:pPr>
        <w:rPr>
          <w:rFonts w:ascii="Consolas" w:eastAsiaTheme="minorHAnsi" w:hAnsi="Consolas" w:cs="Consolas"/>
          <w:color w:val="000000"/>
          <w:sz w:val="19"/>
          <w:szCs w:val="19"/>
          <w:lang w:val="en-ID" w:eastAsia="en-US"/>
        </w:rPr>
      </w:pPr>
      <w:r>
        <w:rPr>
          <w:rFonts w:ascii="Consolas" w:eastAsiaTheme="minorHAnsi" w:hAnsi="Consolas" w:cs="Consolas"/>
          <w:color w:val="0000FF"/>
          <w:sz w:val="19"/>
          <w:szCs w:val="19"/>
          <w:lang w:val="en-ID" w:eastAsia="en-US"/>
        </w:rPr>
        <w:t>Select</w:t>
      </w:r>
      <w:r>
        <w:rPr>
          <w:rFonts w:ascii="Consolas" w:eastAsiaTheme="minorHAnsi" w:hAnsi="Consolas" w:cs="Consolas"/>
          <w:color w:val="000000"/>
          <w:sz w:val="19"/>
          <w:szCs w:val="19"/>
          <w:lang w:val="en-ID" w:eastAsia="en-US"/>
        </w:rPr>
        <w:t xml:space="preserve"> </w:t>
      </w:r>
      <w:r>
        <w:rPr>
          <w:rFonts w:ascii="Consolas" w:eastAsiaTheme="minorHAnsi" w:hAnsi="Consolas" w:cs="Consolas"/>
          <w:color w:val="808080"/>
          <w:sz w:val="19"/>
          <w:szCs w:val="19"/>
          <w:lang w:val="en-ID" w:eastAsia="en-US"/>
        </w:rPr>
        <w:t>*</w:t>
      </w:r>
      <w:r>
        <w:rPr>
          <w:rFonts w:ascii="Consolas" w:eastAsiaTheme="minorHAnsi" w:hAnsi="Consolas" w:cs="Consolas"/>
          <w:color w:val="0000FF"/>
          <w:sz w:val="19"/>
          <w:szCs w:val="19"/>
          <w:lang w:val="en-ID" w:eastAsia="en-US"/>
        </w:rPr>
        <w:t>From</w:t>
      </w:r>
      <w:r>
        <w:rPr>
          <w:rFonts w:ascii="Consolas" w:eastAsiaTheme="minorHAnsi" w:hAnsi="Consolas" w:cs="Consolas"/>
          <w:color w:val="000000"/>
          <w:sz w:val="19"/>
          <w:szCs w:val="19"/>
          <w:lang w:val="en-ID" w:eastAsia="en-US"/>
        </w:rPr>
        <w:t xml:space="preserve"> TransactionDetail</w:t>
      </w:r>
    </w:p>
    <w:p w14:paraId="294FEA8E" w14:textId="79E61855" w:rsidR="0000614E" w:rsidRDefault="0000614E" w:rsidP="001956AC">
      <w:pPr>
        <w:rPr>
          <w:rFonts w:ascii="Consolas" w:eastAsiaTheme="minorHAnsi" w:hAnsi="Consolas" w:cs="Consolas"/>
          <w:color w:val="000000"/>
          <w:sz w:val="19"/>
          <w:szCs w:val="19"/>
          <w:lang w:val="en-ID" w:eastAsia="en-US"/>
        </w:rPr>
      </w:pPr>
    </w:p>
    <w:p w14:paraId="0B40716A" w14:textId="7570B0FC" w:rsidR="0000614E" w:rsidRPr="00A32343" w:rsidRDefault="00901C87" w:rsidP="001956AC">
      <w:r>
        <w:rPr>
          <w:noProof/>
        </w:rPr>
        <w:drawing>
          <wp:inline distT="0" distB="0" distL="0" distR="0" wp14:anchorId="13083041" wp14:editId="1F43DEE2">
            <wp:extent cx="6280785" cy="4380865"/>
            <wp:effectExtent l="0" t="0" r="571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785" cy="4380865"/>
                    </a:xfrm>
                    <a:prstGeom prst="rect">
                      <a:avLst/>
                    </a:prstGeom>
                    <a:noFill/>
                    <a:ln>
                      <a:noFill/>
                    </a:ln>
                  </pic:spPr>
                </pic:pic>
              </a:graphicData>
            </a:graphic>
          </wp:inline>
        </w:drawing>
      </w:r>
    </w:p>
    <w:sectPr w:rsidR="0000614E" w:rsidRPr="00A32343" w:rsidSect="00DF2179">
      <w:headerReference w:type="default" r:id="rId12"/>
      <w:footerReference w:type="default" r:id="rId13"/>
      <w:headerReference w:type="first" r:id="rId14"/>
      <w:footerReference w:type="first" r:id="rId15"/>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6067" w14:textId="77777777" w:rsidR="009D24A2" w:rsidRDefault="009D24A2" w:rsidP="00273E4A">
      <w:r>
        <w:separator/>
      </w:r>
    </w:p>
  </w:endnote>
  <w:endnote w:type="continuationSeparator" w:id="0">
    <w:p w14:paraId="3DDF7347" w14:textId="77777777" w:rsidR="009D24A2" w:rsidRDefault="009D24A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E8D5" w14:textId="77777777" w:rsidR="009D24A2" w:rsidRDefault="009D24A2" w:rsidP="00273E4A">
      <w:r>
        <w:separator/>
      </w:r>
    </w:p>
  </w:footnote>
  <w:footnote w:type="continuationSeparator" w:id="0">
    <w:p w14:paraId="5A2B94B9" w14:textId="77777777" w:rsidR="009D24A2" w:rsidRDefault="009D24A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E9BE9B4" w:rsidR="005D0782" w:rsidRPr="00680630" w:rsidRDefault="00680630"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E7B6F0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E418F1"/>
    <w:multiLevelType w:val="hybridMultilevel"/>
    <w:tmpl w:val="FB36D0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C80C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17188181">
    <w:abstractNumId w:val="2"/>
  </w:num>
  <w:num w:numId="2" w16cid:durableId="1641573287">
    <w:abstractNumId w:val="7"/>
  </w:num>
  <w:num w:numId="3" w16cid:durableId="583804612">
    <w:abstractNumId w:val="13"/>
  </w:num>
  <w:num w:numId="4" w16cid:durableId="111946369">
    <w:abstractNumId w:val="8"/>
  </w:num>
  <w:num w:numId="5" w16cid:durableId="1380126792">
    <w:abstractNumId w:val="16"/>
  </w:num>
  <w:num w:numId="6" w16cid:durableId="758524833">
    <w:abstractNumId w:val="12"/>
  </w:num>
  <w:num w:numId="7" w16cid:durableId="1180924986">
    <w:abstractNumId w:val="17"/>
  </w:num>
  <w:num w:numId="8" w16cid:durableId="1641959087">
    <w:abstractNumId w:val="1"/>
  </w:num>
  <w:num w:numId="9" w16cid:durableId="1238592881">
    <w:abstractNumId w:val="4"/>
  </w:num>
  <w:num w:numId="10" w16cid:durableId="6841331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171485">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2239459">
    <w:abstractNumId w:val="11"/>
  </w:num>
  <w:num w:numId="13" w16cid:durableId="523330104">
    <w:abstractNumId w:val="6"/>
  </w:num>
  <w:num w:numId="14" w16cid:durableId="1048989535">
    <w:abstractNumId w:val="5"/>
  </w:num>
  <w:num w:numId="15" w16cid:durableId="897515690">
    <w:abstractNumId w:val="0"/>
  </w:num>
  <w:num w:numId="16" w16cid:durableId="513426198">
    <w:abstractNumId w:val="3"/>
  </w:num>
  <w:num w:numId="17" w16cid:durableId="1827547170">
    <w:abstractNumId w:val="15"/>
  </w:num>
  <w:num w:numId="18" w16cid:durableId="43875532">
    <w:abstractNumId w:val="18"/>
  </w:num>
  <w:num w:numId="19" w16cid:durableId="91167206">
    <w:abstractNumId w:val="10"/>
  </w:num>
  <w:num w:numId="20" w16cid:durableId="1345521170">
    <w:abstractNumId w:val="9"/>
  </w:num>
  <w:num w:numId="21" w16cid:durableId="42875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14E"/>
    <w:rsid w:val="00020F10"/>
    <w:rsid w:val="0004556E"/>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85ECD"/>
    <w:rsid w:val="001955A6"/>
    <w:rsid w:val="001956AC"/>
    <w:rsid w:val="001A300E"/>
    <w:rsid w:val="001B3A2E"/>
    <w:rsid w:val="001D4810"/>
    <w:rsid w:val="001E4042"/>
    <w:rsid w:val="001E637E"/>
    <w:rsid w:val="001E7ABE"/>
    <w:rsid w:val="001F64B6"/>
    <w:rsid w:val="00224780"/>
    <w:rsid w:val="00235C36"/>
    <w:rsid w:val="002376FA"/>
    <w:rsid w:val="00273E4A"/>
    <w:rsid w:val="00281799"/>
    <w:rsid w:val="002841B3"/>
    <w:rsid w:val="00284C71"/>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E53CA"/>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94795"/>
    <w:rsid w:val="005A072D"/>
    <w:rsid w:val="005A32DD"/>
    <w:rsid w:val="005A465A"/>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80630"/>
    <w:rsid w:val="006D36BC"/>
    <w:rsid w:val="006F4D80"/>
    <w:rsid w:val="00701ECA"/>
    <w:rsid w:val="00720962"/>
    <w:rsid w:val="0072245D"/>
    <w:rsid w:val="00737595"/>
    <w:rsid w:val="00787247"/>
    <w:rsid w:val="007955AD"/>
    <w:rsid w:val="007B5A6A"/>
    <w:rsid w:val="007C1C37"/>
    <w:rsid w:val="007D1546"/>
    <w:rsid w:val="007E0EE7"/>
    <w:rsid w:val="00810737"/>
    <w:rsid w:val="00811C48"/>
    <w:rsid w:val="00815DB3"/>
    <w:rsid w:val="0083459F"/>
    <w:rsid w:val="0083780E"/>
    <w:rsid w:val="008674E6"/>
    <w:rsid w:val="00870EEE"/>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1C87"/>
    <w:rsid w:val="0090372F"/>
    <w:rsid w:val="00932B6E"/>
    <w:rsid w:val="0093677F"/>
    <w:rsid w:val="00937B93"/>
    <w:rsid w:val="009412AF"/>
    <w:rsid w:val="00944ADA"/>
    <w:rsid w:val="009568C5"/>
    <w:rsid w:val="00961A2D"/>
    <w:rsid w:val="0097243E"/>
    <w:rsid w:val="00973849"/>
    <w:rsid w:val="009832E4"/>
    <w:rsid w:val="009A2464"/>
    <w:rsid w:val="009A3737"/>
    <w:rsid w:val="009A3E47"/>
    <w:rsid w:val="009C7801"/>
    <w:rsid w:val="009D24A2"/>
    <w:rsid w:val="009E29D9"/>
    <w:rsid w:val="00A11CAF"/>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A5EBC"/>
    <w:rsid w:val="00BC6DE8"/>
    <w:rsid w:val="00BE0705"/>
    <w:rsid w:val="00BF2997"/>
    <w:rsid w:val="00BF7C45"/>
    <w:rsid w:val="00C03763"/>
    <w:rsid w:val="00C25F66"/>
    <w:rsid w:val="00C44051"/>
    <w:rsid w:val="00C525FC"/>
    <w:rsid w:val="00C56C03"/>
    <w:rsid w:val="00C57A8A"/>
    <w:rsid w:val="00C57FE8"/>
    <w:rsid w:val="00C6549A"/>
    <w:rsid w:val="00C75476"/>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16A"/>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D1546"/>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26550229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9</TotalTime>
  <Pages>10</Pages>
  <Words>1935</Words>
  <Characters>11444</Characters>
  <Application>Microsoft Office Word</Application>
  <DocSecurity>0</DocSecurity>
  <Lines>288</Lines>
  <Paragraphs>165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dyandra</cp:lastModifiedBy>
  <cp:revision>2</cp:revision>
  <dcterms:created xsi:type="dcterms:W3CDTF">2022-10-07T08:06:00Z</dcterms:created>
  <dcterms:modified xsi:type="dcterms:W3CDTF">2022-10-07T08:06:00Z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a0f4f02b5bc27addd7b9cdee230a946b653f88ecef7c550409f7936346b62f6d</vt:lpwstr>
  </property>
</Properties>
</file>